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DF7" w:rsidRPr="00D51DF7" w:rsidRDefault="00E92F99" w:rsidP="00D51DF7">
      <w:r>
        <w:t xml:space="preserve"> </w:t>
      </w:r>
    </w:p>
    <w:p w:rsidR="00060082" w:rsidRPr="009D7E62" w:rsidRDefault="001107F3" w:rsidP="003D7ABF">
      <w:pPr>
        <w:tabs>
          <w:tab w:val="right" w:pos="9360"/>
        </w:tabs>
      </w:pPr>
      <w:r w:rsidRPr="001107F3">
        <w:rPr>
          <w:rStyle w:val="Heading2Char"/>
          <w:color w:val="auto"/>
        </w:rPr>
        <w:t>Jeff White</w:t>
      </w:r>
      <w:r w:rsidR="003D7ABF" w:rsidRPr="009D7E62">
        <w:tab/>
      </w:r>
      <w:r>
        <w:rPr>
          <w:rStyle w:val="ContactInfoChar"/>
        </w:rPr>
        <w:t>(801)427-8340</w:t>
      </w:r>
    </w:p>
    <w:p w:rsidR="00060082" w:rsidRDefault="001107F3" w:rsidP="005A4BE4">
      <w:pPr>
        <w:pStyle w:val="ContactInfo"/>
        <w:tabs>
          <w:tab w:val="right" w:pos="9360"/>
        </w:tabs>
        <w:rPr>
          <w:rStyle w:val="ContactInfoChar"/>
        </w:rPr>
      </w:pPr>
      <w:r>
        <w:t>1489 Lakeview Terrace Rd Saratoga Spring</w:t>
      </w:r>
      <w:r w:rsidR="008C5681">
        <w:t>s</w:t>
      </w:r>
      <w:r w:rsidR="003D7ABF" w:rsidRPr="007734E5">
        <w:t>,</w:t>
      </w:r>
      <w:r>
        <w:t xml:space="preserve"> UT 84045</w:t>
      </w:r>
      <w:r w:rsidR="005A4BE4">
        <w:tab/>
      </w:r>
      <w:r w:rsidR="00B35F99">
        <w:t>whitejt01@gmail.com</w:t>
      </w:r>
    </w:p>
    <w:p w:rsidR="001107F3" w:rsidRDefault="001107F3" w:rsidP="005A4BE4">
      <w:pPr>
        <w:pStyle w:val="ContactInfo"/>
        <w:tabs>
          <w:tab w:val="right" w:pos="9360"/>
        </w:tabs>
        <w:rPr>
          <w:rStyle w:val="ContactInfoChar"/>
        </w:rPr>
      </w:pPr>
    </w:p>
    <w:p w:rsidR="001107F3" w:rsidRDefault="001107F3" w:rsidP="001107F3"/>
    <w:p w:rsidR="00FD367D" w:rsidRDefault="00B95D9C" w:rsidP="001107F3">
      <w:pPr>
        <w:pBdr>
          <w:bottom w:val="single" w:sz="4" w:space="1" w:color="auto"/>
        </w:pBdr>
        <w:rPr>
          <w:b/>
          <w:i/>
        </w:rPr>
      </w:pPr>
      <w:r>
        <w:rPr>
          <w:b/>
          <w:i/>
        </w:rPr>
        <w:t xml:space="preserve">Career </w:t>
      </w:r>
      <w:r w:rsidR="001107F3" w:rsidRPr="001107F3">
        <w:rPr>
          <w:b/>
          <w:i/>
        </w:rPr>
        <w:t>Objective</w:t>
      </w:r>
    </w:p>
    <w:p w:rsidR="001107F3" w:rsidRPr="00FD367D" w:rsidRDefault="00B95D9C" w:rsidP="001107F3">
      <w:pPr>
        <w:pBdr>
          <w:bottom w:val="single" w:sz="4" w:space="1" w:color="auto"/>
        </w:pBdr>
        <w:rPr>
          <w:b/>
          <w:i/>
        </w:rPr>
      </w:pPr>
      <w:r>
        <w:t xml:space="preserve"> W</w:t>
      </w:r>
      <w:r w:rsidR="004C4A2D">
        <w:t>ith a successful background in</w:t>
      </w:r>
      <w:r w:rsidR="00D427E1">
        <w:t xml:space="preserve"> </w:t>
      </w:r>
      <w:r w:rsidR="005C2F61">
        <w:t xml:space="preserve">negotiating </w:t>
      </w:r>
      <w:r w:rsidR="009E1161">
        <w:t>transactions</w:t>
      </w:r>
      <w:r w:rsidR="004D48CB">
        <w:t xml:space="preserve"> and </w:t>
      </w:r>
      <w:r w:rsidR="008577A0">
        <w:t>managing</w:t>
      </w:r>
      <w:r w:rsidR="00766109">
        <w:t xml:space="preserve"> client</w:t>
      </w:r>
      <w:r w:rsidR="00B25AD9">
        <w:t xml:space="preserve"> </w:t>
      </w:r>
      <w:r w:rsidR="006854A5">
        <w:t>relations,</w:t>
      </w:r>
      <w:r w:rsidR="00CA04B0">
        <w:t xml:space="preserve"> </w:t>
      </w:r>
      <w:r>
        <w:t>I’m looking to</w:t>
      </w:r>
      <w:r w:rsidR="001107F3">
        <w:t xml:space="preserve"> co</w:t>
      </w:r>
      <w:r w:rsidR="00693BD9">
        <w:t>ntinue a career in</w:t>
      </w:r>
      <w:r w:rsidR="00BD5B30">
        <w:t xml:space="preserve"> </w:t>
      </w:r>
      <w:r w:rsidR="001000CC">
        <w:t>relationship</w:t>
      </w:r>
      <w:r w:rsidR="0032738B">
        <w:t xml:space="preserve"> and client</w:t>
      </w:r>
      <w:r w:rsidR="0091621E">
        <w:t xml:space="preserve"> account</w:t>
      </w:r>
      <w:r w:rsidR="0032738B">
        <w:t xml:space="preserve"> </w:t>
      </w:r>
      <w:r w:rsidR="002E2D84">
        <w:t>management</w:t>
      </w:r>
      <w:r w:rsidR="001107F3">
        <w:t>, utilizing my s</w:t>
      </w:r>
      <w:r w:rsidR="002A48E1">
        <w:t>kills gained in</w:t>
      </w:r>
      <w:r w:rsidR="00BC3580">
        <w:t xml:space="preserve"> </w:t>
      </w:r>
      <w:r w:rsidR="00941C4C">
        <w:t xml:space="preserve">evaluating, negotiating, </w:t>
      </w:r>
      <w:r w:rsidR="0091621E">
        <w:t xml:space="preserve">directing, </w:t>
      </w:r>
      <w:r w:rsidR="00941C4C">
        <w:t>risk assessment</w:t>
      </w:r>
      <w:r w:rsidR="00D8703B">
        <w:t xml:space="preserve"> and</w:t>
      </w:r>
      <w:r w:rsidR="0040533C">
        <w:t xml:space="preserve"> </w:t>
      </w:r>
      <w:r w:rsidR="00766109">
        <w:t>strategically consulting</w:t>
      </w:r>
      <w:r w:rsidR="004E6C1F">
        <w:t>.</w:t>
      </w:r>
    </w:p>
    <w:p w:rsidR="001107F3" w:rsidRDefault="001107F3" w:rsidP="001107F3">
      <w:pPr>
        <w:pBdr>
          <w:bottom w:val="single" w:sz="4" w:space="1" w:color="auto"/>
        </w:pBdr>
      </w:pPr>
    </w:p>
    <w:p w:rsidR="001107F3" w:rsidRDefault="001107F3" w:rsidP="001107F3">
      <w:pPr>
        <w:rPr>
          <w:b/>
          <w:i/>
        </w:rPr>
      </w:pPr>
      <w:r w:rsidRPr="00BE0ED1">
        <w:rPr>
          <w:b/>
          <w:i/>
        </w:rPr>
        <w:t>Achievements</w:t>
      </w:r>
    </w:p>
    <w:p w:rsidR="00C64A1B" w:rsidRDefault="00C64A1B" w:rsidP="00C64A1B">
      <w:pPr>
        <w:pStyle w:val="ListParagraph"/>
        <w:numPr>
          <w:ilvl w:val="0"/>
          <w:numId w:val="14"/>
        </w:numPr>
      </w:pPr>
      <w:r>
        <w:t>Experience</w:t>
      </w:r>
      <w:r w:rsidR="00BB0E36">
        <w:t>d</w:t>
      </w:r>
      <w:r w:rsidR="006854A5">
        <w:t xml:space="preserve"> in developing</w:t>
      </w:r>
      <w:r w:rsidR="002A48E1">
        <w:t xml:space="preserve"> and </w:t>
      </w:r>
      <w:r w:rsidR="00D8703B">
        <w:t>managing relationships</w:t>
      </w:r>
      <w:r w:rsidR="005C2F61">
        <w:t xml:space="preserve"> with c-level executives</w:t>
      </w:r>
      <w:r w:rsidR="00BC3580">
        <w:t xml:space="preserve"> toward</w:t>
      </w:r>
      <w:r w:rsidR="00FB0A48">
        <w:t>s</w:t>
      </w:r>
      <w:r w:rsidR="003125D6">
        <w:t xml:space="preserve"> </w:t>
      </w:r>
      <w:r w:rsidR="00613E5F">
        <w:t xml:space="preserve">finance </w:t>
      </w:r>
      <w:r w:rsidR="00BC3580">
        <w:t>negotiations</w:t>
      </w:r>
      <w:r w:rsidR="002A48E1">
        <w:t>.</w:t>
      </w:r>
    </w:p>
    <w:p w:rsidR="00C64A1B" w:rsidRPr="00FE5E8C" w:rsidRDefault="00C64A1B" w:rsidP="00C64A1B">
      <w:pPr>
        <w:pStyle w:val="ListParagraph"/>
        <w:numPr>
          <w:ilvl w:val="0"/>
          <w:numId w:val="14"/>
        </w:numPr>
      </w:pPr>
      <w:r>
        <w:t xml:space="preserve">Experienced </w:t>
      </w:r>
      <w:r w:rsidR="004C4A2D">
        <w:t>in assessing risk</w:t>
      </w:r>
      <w:r w:rsidR="003A75B0">
        <w:t>,</w:t>
      </w:r>
      <w:r w:rsidR="00A94E1D">
        <w:t xml:space="preserve"> </w:t>
      </w:r>
      <w:r w:rsidR="00255179">
        <w:t>negotiating</w:t>
      </w:r>
      <w:r w:rsidR="003A75B0">
        <w:t xml:space="preserve"> and preparing</w:t>
      </w:r>
      <w:r>
        <w:t xml:space="preserve"> </w:t>
      </w:r>
      <w:r w:rsidR="00BC3580">
        <w:t xml:space="preserve">proposals </w:t>
      </w:r>
      <w:r w:rsidR="00C45AC3">
        <w:t>with key decision makers</w:t>
      </w:r>
      <w:r w:rsidR="0091621E">
        <w:t xml:space="preserve"> and overseeing completion of projects</w:t>
      </w:r>
      <w:r w:rsidR="00C45AC3">
        <w:t xml:space="preserve"> that</w:t>
      </w:r>
      <w:r>
        <w:t xml:space="preserve"> have led to increased client retention and</w:t>
      </w:r>
      <w:r w:rsidR="00537E88">
        <w:t xml:space="preserve"> repeat</w:t>
      </w:r>
      <w:r>
        <w:t xml:space="preserve"> business.  </w:t>
      </w:r>
    </w:p>
    <w:p w:rsidR="00BC3580" w:rsidRDefault="00E92F99" w:rsidP="00FB0A48">
      <w:pPr>
        <w:pStyle w:val="ListParagraph"/>
        <w:numPr>
          <w:ilvl w:val="0"/>
          <w:numId w:val="14"/>
        </w:numPr>
      </w:pPr>
      <w:r>
        <w:t xml:space="preserve">Experienced in </w:t>
      </w:r>
      <w:r w:rsidR="002C038C">
        <w:t>strategical</w:t>
      </w:r>
      <w:r w:rsidR="00957571">
        <w:t>ly planning</w:t>
      </w:r>
      <w:r w:rsidR="006B52F3">
        <w:t xml:space="preserve"> and advising</w:t>
      </w:r>
      <w:r w:rsidR="008B33CB">
        <w:t xml:space="preserve"> compa</w:t>
      </w:r>
      <w:r w:rsidR="0032738B">
        <w:t>nies on</w:t>
      </w:r>
      <w:r w:rsidR="00C45AC3">
        <w:t xml:space="preserve"> cost related</w:t>
      </w:r>
      <w:r w:rsidR="00613E5F">
        <w:t xml:space="preserve"> finance</w:t>
      </w:r>
      <w:r w:rsidR="00C45AC3">
        <w:t xml:space="preserve"> </w:t>
      </w:r>
      <w:r w:rsidR="00FE7ED3">
        <w:t>structures</w:t>
      </w:r>
      <w:r w:rsidR="00CB2024">
        <w:t xml:space="preserve"> </w:t>
      </w:r>
      <w:r w:rsidR="00BD5B30">
        <w:t>to</w:t>
      </w:r>
      <w:r w:rsidR="007B4F23">
        <w:t xml:space="preserve"> satisfy </w:t>
      </w:r>
      <w:r w:rsidR="00240A0F">
        <w:t xml:space="preserve">both </w:t>
      </w:r>
      <w:r w:rsidR="00FB0A48">
        <w:t>company and client</w:t>
      </w:r>
      <w:r w:rsidR="004D48CB">
        <w:t xml:space="preserve"> </w:t>
      </w:r>
      <w:r w:rsidR="007B4F23">
        <w:t>requirements</w:t>
      </w:r>
      <w:r w:rsidR="00320DF8">
        <w:t xml:space="preserve">. </w:t>
      </w:r>
      <w:r w:rsidR="00666DC7">
        <w:t xml:space="preserve"> </w:t>
      </w:r>
    </w:p>
    <w:p w:rsidR="00C64A1B" w:rsidRDefault="00C64A1B" w:rsidP="00C64A1B">
      <w:pPr>
        <w:pStyle w:val="ListParagraph"/>
        <w:numPr>
          <w:ilvl w:val="0"/>
          <w:numId w:val="14"/>
        </w:numPr>
      </w:pPr>
      <w:r>
        <w:t>Negotiated, origina</w:t>
      </w:r>
      <w:r w:rsidR="008120F5">
        <w:t>ted and managed</w:t>
      </w:r>
      <w:r w:rsidR="006854A5">
        <w:t xml:space="preserve"> </w:t>
      </w:r>
      <w:r w:rsidR="008B33CB">
        <w:t xml:space="preserve">large </w:t>
      </w:r>
      <w:r w:rsidR="00766109">
        <w:t>client</w:t>
      </w:r>
      <w:r w:rsidR="00537E88">
        <w:t xml:space="preserve"> portfolios</w:t>
      </w:r>
      <w:r w:rsidR="00E92F99">
        <w:t>.</w:t>
      </w:r>
    </w:p>
    <w:p w:rsidR="001107F3" w:rsidRPr="00D36E3A" w:rsidRDefault="00FC7A2B" w:rsidP="00C64A1B">
      <w:pPr>
        <w:pStyle w:val="ListParagrap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.75pt;margin-top:7.25pt;width:465pt;height:0;z-index:251660288" o:connectortype="straight"/>
        </w:pict>
      </w:r>
    </w:p>
    <w:p w:rsidR="001107F3" w:rsidRDefault="001107F3" w:rsidP="001107F3">
      <w:pPr>
        <w:contextualSpacing/>
        <w:rPr>
          <w:b/>
        </w:rPr>
      </w:pPr>
    </w:p>
    <w:p w:rsidR="001107F3" w:rsidRDefault="001107F3" w:rsidP="001107F3">
      <w:pPr>
        <w:contextualSpacing/>
      </w:pPr>
      <w:r>
        <w:rPr>
          <w:b/>
        </w:rPr>
        <w:t>VFI Corporate Finance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20DF8">
        <w:rPr>
          <w:i/>
        </w:rPr>
        <w:t xml:space="preserve">         </w:t>
      </w:r>
      <w:r w:rsidR="00255179">
        <w:rPr>
          <w:i/>
        </w:rPr>
        <w:t xml:space="preserve">   </w:t>
      </w:r>
      <w:r w:rsidR="00CD0BE7">
        <w:rPr>
          <w:i/>
        </w:rPr>
        <w:t xml:space="preserve">         Associate </w:t>
      </w:r>
      <w:r w:rsidRPr="0027518E">
        <w:rPr>
          <w:i/>
        </w:rPr>
        <w:t>Advisory Group</w:t>
      </w:r>
      <w:r w:rsidR="00174CC5">
        <w:t xml:space="preserve"> </w:t>
      </w:r>
      <w:r w:rsidR="00174CC5" w:rsidRPr="00174CC5">
        <w:rPr>
          <w:i/>
        </w:rPr>
        <w:t>2014</w:t>
      </w:r>
      <w:r w:rsidR="00174CC5">
        <w:t>-</w:t>
      </w:r>
      <w:r w:rsidR="00786B54">
        <w:rPr>
          <w:i/>
        </w:rPr>
        <w:t>2015</w:t>
      </w:r>
    </w:p>
    <w:p w:rsidR="001107F3" w:rsidRPr="004774F6" w:rsidRDefault="004F5B65" w:rsidP="001107F3">
      <w:pPr>
        <w:pStyle w:val="ListParagraph"/>
        <w:numPr>
          <w:ilvl w:val="0"/>
          <w:numId w:val="14"/>
        </w:numPr>
        <w:spacing w:line="240" w:lineRule="auto"/>
        <w:rPr>
          <w:b/>
        </w:rPr>
      </w:pPr>
      <w:r>
        <w:t>Active role</w:t>
      </w:r>
      <w:r w:rsidR="004E6C1F">
        <w:t xml:space="preserve"> developing</w:t>
      </w:r>
      <w:r w:rsidR="00D8703B">
        <w:t xml:space="preserve"> and engaging</w:t>
      </w:r>
      <w:r w:rsidR="004E6C1F">
        <w:t xml:space="preserve"> client</w:t>
      </w:r>
      <w:r w:rsidR="00607E54">
        <w:t xml:space="preserve"> relationships</w:t>
      </w:r>
      <w:r w:rsidR="0054398F">
        <w:t xml:space="preserve"> </w:t>
      </w:r>
      <w:r w:rsidR="0072538D">
        <w:t>for perspective</w:t>
      </w:r>
      <w:r w:rsidR="00613E5F">
        <w:t xml:space="preserve"> finance</w:t>
      </w:r>
      <w:r w:rsidR="00CB2024">
        <w:t xml:space="preserve"> transactions</w:t>
      </w:r>
      <w:r w:rsidR="001107F3">
        <w:t>.</w:t>
      </w:r>
    </w:p>
    <w:p w:rsidR="001107F3" w:rsidRPr="004774F6" w:rsidRDefault="001107F3" w:rsidP="001107F3">
      <w:pPr>
        <w:pStyle w:val="ListParagraph"/>
        <w:numPr>
          <w:ilvl w:val="0"/>
          <w:numId w:val="14"/>
        </w:numPr>
        <w:spacing w:line="240" w:lineRule="auto"/>
        <w:rPr>
          <w:b/>
        </w:rPr>
      </w:pPr>
      <w:r>
        <w:t>Negotiate</w:t>
      </w:r>
      <w:r w:rsidR="008D60AC">
        <w:t xml:space="preserve"> proposal</w:t>
      </w:r>
      <w:r>
        <w:t xml:space="preserve"> terms and </w:t>
      </w:r>
      <w:proofErr w:type="gramStart"/>
      <w:r w:rsidR="00AE602D">
        <w:t>advise</w:t>
      </w:r>
      <w:proofErr w:type="gramEnd"/>
      <w:r w:rsidR="00A94E1D">
        <w:t xml:space="preserve"> </w:t>
      </w:r>
      <w:r w:rsidR="00D84F8E">
        <w:t xml:space="preserve">structures </w:t>
      </w:r>
      <w:r w:rsidR="00320DF8">
        <w:t xml:space="preserve">with C-level </w:t>
      </w:r>
      <w:r w:rsidR="001000CC">
        <w:t xml:space="preserve">and vendors </w:t>
      </w:r>
      <w:r w:rsidR="00320DF8">
        <w:t>towards</w:t>
      </w:r>
      <w:r w:rsidR="009322A5">
        <w:t xml:space="preserve"> </w:t>
      </w:r>
      <w:r w:rsidR="00B5698F">
        <w:t>capital</w:t>
      </w:r>
      <w:r w:rsidR="001E7BEF">
        <w:t xml:space="preserve"> </w:t>
      </w:r>
      <w:r w:rsidR="00666DC7">
        <w:t>expenditures and</w:t>
      </w:r>
      <w:r w:rsidR="00255179">
        <w:t xml:space="preserve"> other</w:t>
      </w:r>
      <w:r w:rsidR="005E5BFC">
        <w:t xml:space="preserve"> </w:t>
      </w:r>
      <w:r w:rsidR="00BD5B30">
        <w:t>project financing requirements</w:t>
      </w:r>
      <w:r w:rsidR="00781834">
        <w:t>.</w:t>
      </w:r>
    </w:p>
    <w:p w:rsidR="001107F3" w:rsidRDefault="0072538D" w:rsidP="001107F3">
      <w:pPr>
        <w:pStyle w:val="ListParagraph"/>
        <w:numPr>
          <w:ilvl w:val="0"/>
          <w:numId w:val="14"/>
        </w:numPr>
        <w:spacing w:line="240" w:lineRule="auto"/>
      </w:pPr>
      <w:r>
        <w:t>Analyze client</w:t>
      </w:r>
      <w:r w:rsidR="001000CC">
        <w:t xml:space="preserve"> finance</w:t>
      </w:r>
      <w:r>
        <w:t xml:space="preserve"> needs</w:t>
      </w:r>
      <w:r w:rsidR="00DB3A2A">
        <w:t xml:space="preserve"> </w:t>
      </w:r>
      <w:r w:rsidR="007B4F23">
        <w:t>and r</w:t>
      </w:r>
      <w:r w:rsidR="00B25AD9">
        <w:t>equirements</w:t>
      </w:r>
      <w:r w:rsidR="007B4F23">
        <w:t xml:space="preserve"> allowing for</w:t>
      </w:r>
      <w:r w:rsidR="003566DF">
        <w:t xml:space="preserve"> proposal</w:t>
      </w:r>
      <w:r w:rsidR="00EC270C">
        <w:t xml:space="preserve"> solution</w:t>
      </w:r>
      <w:r w:rsidR="00DB3A2A">
        <w:t xml:space="preserve"> reco</w:t>
      </w:r>
      <w:r w:rsidR="00994282">
        <w:t>m</w:t>
      </w:r>
      <w:r w:rsidR="00D84F8E">
        <w:t>mendations to key decision makers</w:t>
      </w:r>
      <w:r w:rsidR="00DB3A2A">
        <w:t xml:space="preserve"> to achieve both client and company objectives.</w:t>
      </w:r>
    </w:p>
    <w:p w:rsidR="006854A5" w:rsidRPr="00764E03" w:rsidRDefault="00607E54" w:rsidP="006854A5">
      <w:pPr>
        <w:pStyle w:val="ListParagraph"/>
        <w:numPr>
          <w:ilvl w:val="0"/>
          <w:numId w:val="14"/>
        </w:numPr>
        <w:spacing w:line="240" w:lineRule="auto"/>
      </w:pPr>
      <w:r>
        <w:t>Evaluate risk and assets to</w:t>
      </w:r>
      <w:r w:rsidR="00FD367D">
        <w:t xml:space="preserve"> help</w:t>
      </w:r>
      <w:r>
        <w:t xml:space="preserve"> determine formal term-</w:t>
      </w:r>
      <w:r w:rsidR="00C64A1B">
        <w:t>sheet offers that best fits</w:t>
      </w:r>
      <w:r>
        <w:t xml:space="preserve"> </w:t>
      </w:r>
      <w:r w:rsidR="00C64A1B">
        <w:t>client’s needs</w:t>
      </w:r>
      <w:r>
        <w:t xml:space="preserve">. </w:t>
      </w:r>
    </w:p>
    <w:p w:rsidR="001107F3" w:rsidRDefault="001107F3" w:rsidP="001107F3">
      <w:pPr>
        <w:contextualSpacing/>
        <w:rPr>
          <w:b/>
        </w:rPr>
      </w:pPr>
    </w:p>
    <w:p w:rsidR="001107F3" w:rsidRDefault="001107F3" w:rsidP="001107F3">
      <w:pPr>
        <w:contextualSpacing/>
        <w:rPr>
          <w:i/>
        </w:rPr>
      </w:pPr>
      <w:r w:rsidRPr="00BE0ED1">
        <w:rPr>
          <w:b/>
        </w:rPr>
        <w:t xml:space="preserve">Pacific Western </w:t>
      </w:r>
      <w:r>
        <w:rPr>
          <w:b/>
        </w:rPr>
        <w:t>Bancorp</w:t>
      </w:r>
      <w:r>
        <w:t xml:space="preserve">                        </w:t>
      </w:r>
      <w:r w:rsidR="0027518E">
        <w:t xml:space="preserve">                          </w:t>
      </w:r>
      <w:r w:rsidR="00106B8D">
        <w:t xml:space="preserve">     </w:t>
      </w:r>
      <w:r w:rsidRPr="0027518E">
        <w:rPr>
          <w:i/>
        </w:rPr>
        <w:t>Relationship Manager 2010-</w:t>
      </w:r>
      <w:r w:rsidR="00042C09" w:rsidRPr="00042C09">
        <w:rPr>
          <w:i/>
        </w:rPr>
        <w:t>2013</w:t>
      </w:r>
    </w:p>
    <w:p w:rsidR="003D210D" w:rsidRDefault="003D210D" w:rsidP="001107F3">
      <w:pPr>
        <w:pStyle w:val="ListParagraph"/>
        <w:numPr>
          <w:ilvl w:val="0"/>
          <w:numId w:val="13"/>
        </w:numPr>
        <w:spacing w:line="240" w:lineRule="auto"/>
      </w:pPr>
      <w:r>
        <w:t>Responsible</w:t>
      </w:r>
      <w:r w:rsidR="00BB0E36">
        <w:t xml:space="preserve"> for developing and maintaining</w:t>
      </w:r>
      <w:r w:rsidR="004E6C1F">
        <w:t xml:space="preserve"> client and</w:t>
      </w:r>
      <w:r w:rsidR="00B35F99">
        <w:t xml:space="preserve"> partner</w:t>
      </w:r>
      <w:r w:rsidR="00E645DA">
        <w:t xml:space="preserve"> </w:t>
      </w:r>
      <w:r>
        <w:t>relation</w:t>
      </w:r>
      <w:r w:rsidR="003A75B0">
        <w:t>ships</w:t>
      </w:r>
      <w:r w:rsidR="00CB2024">
        <w:t xml:space="preserve"> </w:t>
      </w:r>
      <w:r w:rsidR="009E1161">
        <w:t>with companies across</w:t>
      </w:r>
      <w:r w:rsidR="00B47594">
        <w:t xml:space="preserve"> the</w:t>
      </w:r>
      <w:r>
        <w:t xml:space="preserve"> country. </w:t>
      </w:r>
    </w:p>
    <w:p w:rsidR="001107F3" w:rsidRDefault="00FD367D" w:rsidP="00FD367D">
      <w:pPr>
        <w:pStyle w:val="ListParagraph"/>
        <w:numPr>
          <w:ilvl w:val="0"/>
          <w:numId w:val="13"/>
        </w:numPr>
        <w:spacing w:line="240" w:lineRule="auto"/>
      </w:pPr>
      <w:r>
        <w:t>Exp</w:t>
      </w:r>
      <w:r w:rsidR="0012334D">
        <w:t xml:space="preserve">erienced in </w:t>
      </w:r>
      <w:r w:rsidR="00786B54">
        <w:t xml:space="preserve">qualifying </w:t>
      </w:r>
      <w:r w:rsidR="00B25AD9">
        <w:t>transactions to</w:t>
      </w:r>
      <w:r w:rsidR="00C910B8">
        <w:t xml:space="preserve"> m</w:t>
      </w:r>
      <w:r w:rsidR="00C64A1B">
        <w:t>eet company goals and improve loss prevention</w:t>
      </w:r>
      <w:r w:rsidR="00C910B8">
        <w:t>.</w:t>
      </w:r>
      <w:r w:rsidR="001107F3">
        <w:t xml:space="preserve"> </w:t>
      </w:r>
    </w:p>
    <w:p w:rsidR="001107F3" w:rsidRDefault="00607E54" w:rsidP="001107F3">
      <w:pPr>
        <w:pStyle w:val="ListParagraph"/>
        <w:numPr>
          <w:ilvl w:val="0"/>
          <w:numId w:val="13"/>
        </w:numPr>
        <w:spacing w:line="240" w:lineRule="auto"/>
      </w:pPr>
      <w:r>
        <w:t xml:space="preserve">Responsible </w:t>
      </w:r>
      <w:r w:rsidR="00CA61AE">
        <w:t xml:space="preserve">for </w:t>
      </w:r>
      <w:r w:rsidR="00666DC7">
        <w:t>negotiating with</w:t>
      </w:r>
      <w:r w:rsidR="00CA61AE">
        <w:t xml:space="preserve"> </w:t>
      </w:r>
      <w:r w:rsidR="00666DC7">
        <w:t>key mana</w:t>
      </w:r>
      <w:r w:rsidR="004E6C1F">
        <w:t>gers and overseeing complex</w:t>
      </w:r>
      <w:r w:rsidR="007B4F23">
        <w:t xml:space="preserve"> finance</w:t>
      </w:r>
      <w:r w:rsidR="008120F5">
        <w:t xml:space="preserve"> project</w:t>
      </w:r>
      <w:r w:rsidR="0091621E">
        <w:t xml:space="preserve"> completion</w:t>
      </w:r>
      <w:r w:rsidR="00AE61AD">
        <w:t>.</w:t>
      </w:r>
    </w:p>
    <w:p w:rsidR="001107F3" w:rsidRDefault="00CD5BDD" w:rsidP="001107F3">
      <w:pPr>
        <w:pStyle w:val="ListParagraph"/>
        <w:numPr>
          <w:ilvl w:val="0"/>
          <w:numId w:val="13"/>
        </w:numPr>
        <w:spacing w:line="240" w:lineRule="auto"/>
      </w:pPr>
      <w:r>
        <w:t xml:space="preserve">Managed and </w:t>
      </w:r>
      <w:r w:rsidR="00B47594">
        <w:t>maintained</w:t>
      </w:r>
      <w:r w:rsidR="004C4A2D">
        <w:t xml:space="preserve"> </w:t>
      </w:r>
      <w:r w:rsidR="009E0821">
        <w:t>portfolios</w:t>
      </w:r>
      <w:r w:rsidR="0054398F">
        <w:t xml:space="preserve"> as well as</w:t>
      </w:r>
      <w:r w:rsidR="0005243D">
        <w:t xml:space="preserve"> </w:t>
      </w:r>
      <w:r w:rsidR="0091621E">
        <w:t>originated high gross margin</w:t>
      </w:r>
      <w:r w:rsidR="00CB2024">
        <w:t xml:space="preserve"> </w:t>
      </w:r>
      <w:r w:rsidR="00666DC7">
        <w:t>contracts</w:t>
      </w:r>
      <w:r w:rsidR="001107F3">
        <w:t>.</w:t>
      </w:r>
    </w:p>
    <w:p w:rsidR="00CB3704" w:rsidRDefault="00B35F99" w:rsidP="006B7495">
      <w:pPr>
        <w:pStyle w:val="ListParagraph"/>
        <w:numPr>
          <w:ilvl w:val="0"/>
          <w:numId w:val="13"/>
        </w:numPr>
        <w:spacing w:line="240" w:lineRule="auto"/>
      </w:pPr>
      <w:r>
        <w:t xml:space="preserve">Responsible for </w:t>
      </w:r>
      <w:r w:rsidR="003A75B0">
        <w:t>analyzing,</w:t>
      </w:r>
      <w:r w:rsidR="006B7495">
        <w:t xml:space="preserve"> </w:t>
      </w:r>
      <w:r w:rsidR="00537E88">
        <w:t>evaluating</w:t>
      </w:r>
      <w:r w:rsidR="006B7495">
        <w:t xml:space="preserve"> </w:t>
      </w:r>
      <w:r w:rsidR="00F32AC2">
        <w:t>risk</w:t>
      </w:r>
      <w:r w:rsidR="001107F3">
        <w:t xml:space="preserve"> </w:t>
      </w:r>
      <w:r w:rsidR="003A75B0">
        <w:t>and quoting</w:t>
      </w:r>
      <w:r w:rsidR="001107F3">
        <w:t xml:space="preserve"> formal term-sheet proposal offers.</w:t>
      </w:r>
    </w:p>
    <w:p w:rsidR="001107F3" w:rsidRDefault="001107F3" w:rsidP="001107F3">
      <w:pPr>
        <w:contextualSpacing/>
        <w:rPr>
          <w:b/>
        </w:rPr>
      </w:pPr>
    </w:p>
    <w:p w:rsidR="001107F3" w:rsidRDefault="001107F3" w:rsidP="001107F3">
      <w:pPr>
        <w:contextualSpacing/>
      </w:pPr>
      <w:proofErr w:type="spellStart"/>
      <w:r w:rsidRPr="00BE0ED1">
        <w:rPr>
          <w:b/>
        </w:rPr>
        <w:t>Mazuma</w:t>
      </w:r>
      <w:proofErr w:type="spellEnd"/>
      <w:r w:rsidRPr="00BE0ED1">
        <w:rPr>
          <w:b/>
        </w:rPr>
        <w:t xml:space="preserve"> Capital</w:t>
      </w:r>
      <w:r>
        <w:t xml:space="preserve"> </w:t>
      </w:r>
      <w:r w:rsidRPr="000F4EE2">
        <w:rPr>
          <w:b/>
        </w:rPr>
        <w:t xml:space="preserve">Corp </w:t>
      </w:r>
      <w:r>
        <w:t xml:space="preserve">                             </w:t>
      </w:r>
      <w:r w:rsidR="0027518E">
        <w:t xml:space="preserve">   </w:t>
      </w:r>
      <w:r w:rsidR="001839B1">
        <w:t xml:space="preserve">                             </w:t>
      </w:r>
      <w:r w:rsidR="001839B1" w:rsidRPr="00BB0E36">
        <w:rPr>
          <w:i/>
        </w:rPr>
        <w:t xml:space="preserve"> </w:t>
      </w:r>
      <w:r w:rsidRPr="0027518E">
        <w:rPr>
          <w:i/>
        </w:rPr>
        <w:t>Account Executive 2006-2010</w:t>
      </w:r>
    </w:p>
    <w:p w:rsidR="001107F3" w:rsidRDefault="001107F3" w:rsidP="001107F3">
      <w:pPr>
        <w:pStyle w:val="ListParagraph"/>
        <w:numPr>
          <w:ilvl w:val="0"/>
          <w:numId w:val="15"/>
        </w:numPr>
        <w:spacing w:line="240" w:lineRule="auto"/>
      </w:pPr>
      <w:r>
        <w:t>Responsible for engag</w:t>
      </w:r>
      <w:r w:rsidR="003A072B">
        <w:t>i</w:t>
      </w:r>
      <w:r w:rsidR="0096636D">
        <w:t xml:space="preserve">ng and negotiating with </w:t>
      </w:r>
      <w:r w:rsidR="009E0821">
        <w:t xml:space="preserve">C-level </w:t>
      </w:r>
      <w:r w:rsidR="003A072B">
        <w:t>decision makers</w:t>
      </w:r>
      <w:r>
        <w:t xml:space="preserve"> in structu</w:t>
      </w:r>
      <w:r w:rsidR="0096636D">
        <w:t>ring and securi</w:t>
      </w:r>
      <w:r w:rsidR="003566DF">
        <w:t xml:space="preserve">ng </w:t>
      </w:r>
      <w:r w:rsidR="003D210D">
        <w:t>financing.</w:t>
      </w:r>
    </w:p>
    <w:p w:rsidR="001107F3" w:rsidRDefault="00A94E1D" w:rsidP="001107F3">
      <w:pPr>
        <w:pStyle w:val="ListParagraph"/>
        <w:numPr>
          <w:ilvl w:val="0"/>
          <w:numId w:val="15"/>
        </w:numPr>
        <w:pBdr>
          <w:bottom w:val="single" w:sz="4" w:space="1" w:color="auto"/>
        </w:pBdr>
        <w:spacing w:line="240" w:lineRule="auto"/>
      </w:pPr>
      <w:r>
        <w:t>Experienced in underwriting and other due diligence</w:t>
      </w:r>
      <w:r w:rsidR="00607E54">
        <w:t xml:space="preserve"> </w:t>
      </w:r>
      <w:r w:rsidR="001107F3">
        <w:t>objectives</w:t>
      </w:r>
      <w:r w:rsidR="003A75B0">
        <w:t xml:space="preserve"> and research</w:t>
      </w:r>
      <w:r w:rsidR="001107F3">
        <w:t>.</w:t>
      </w:r>
    </w:p>
    <w:p w:rsidR="00BB0E36" w:rsidRDefault="001107F3" w:rsidP="00E92F99">
      <w:pPr>
        <w:pStyle w:val="ListParagraph"/>
        <w:numPr>
          <w:ilvl w:val="0"/>
          <w:numId w:val="15"/>
        </w:numPr>
        <w:pBdr>
          <w:bottom w:val="single" w:sz="4" w:space="1" w:color="auto"/>
        </w:pBdr>
        <w:spacing w:line="240" w:lineRule="auto"/>
      </w:pPr>
      <w:r>
        <w:t>Experienc</w:t>
      </w:r>
      <w:r w:rsidR="00A94E1D">
        <w:t>ed in evaluating risk</w:t>
      </w:r>
      <w:r w:rsidR="00BC3580">
        <w:t xml:space="preserve"> and credit</w:t>
      </w:r>
      <w:r w:rsidR="00A94E1D">
        <w:t xml:space="preserve"> for underwriting</w:t>
      </w:r>
      <w:r>
        <w:t xml:space="preserve"> worthiness.</w:t>
      </w:r>
      <w:r w:rsidR="00CF65ED">
        <w:t xml:space="preserve"> </w:t>
      </w:r>
    </w:p>
    <w:p w:rsidR="006B7495" w:rsidRDefault="006B7495" w:rsidP="006B7495">
      <w:pPr>
        <w:pBdr>
          <w:bottom w:val="single" w:sz="4" w:space="1" w:color="auto"/>
        </w:pBdr>
        <w:ind w:left="450"/>
      </w:pPr>
    </w:p>
    <w:p w:rsidR="001107F3" w:rsidRPr="00685248" w:rsidRDefault="001107F3" w:rsidP="001107F3">
      <w:pPr>
        <w:rPr>
          <w:b/>
        </w:rPr>
      </w:pPr>
      <w:r w:rsidRPr="00685248">
        <w:rPr>
          <w:b/>
        </w:rPr>
        <w:t xml:space="preserve">Education </w:t>
      </w:r>
    </w:p>
    <w:p w:rsidR="001107F3" w:rsidRDefault="001107F3" w:rsidP="001107F3">
      <w:r w:rsidRPr="00E00E29">
        <w:t xml:space="preserve">Weber </w:t>
      </w:r>
      <w:r>
        <w:t>St. Universi</w:t>
      </w:r>
      <w:r w:rsidR="00C910B8">
        <w:t>ty. B.S. Sales and Service Technology</w:t>
      </w:r>
      <w:r w:rsidR="008120F5">
        <w:t xml:space="preserve"> </w:t>
      </w:r>
      <w:r w:rsidR="002934EF">
        <w:t>2015</w:t>
      </w:r>
    </w:p>
    <w:sectPr w:rsidR="001107F3" w:rsidSect="009152A8">
      <w:headerReference w:type="even" r:id="rId7"/>
      <w:type w:val="continuous"/>
      <w:pgSz w:w="12240" w:h="15840"/>
      <w:pgMar w:top="720" w:right="1440" w:bottom="1440" w:left="1440" w:header="720" w:footer="720" w:gutter="0"/>
      <w:cols w:space="864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5723" w:rsidRDefault="006B5723">
      <w:r>
        <w:separator/>
      </w:r>
    </w:p>
  </w:endnote>
  <w:endnote w:type="continuationSeparator" w:id="0">
    <w:p w:rsidR="006B5723" w:rsidRDefault="006B57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5723" w:rsidRDefault="006B5723">
      <w:r>
        <w:separator/>
      </w:r>
    </w:p>
  </w:footnote>
  <w:footnote w:type="continuationSeparator" w:id="0">
    <w:p w:rsidR="006B5723" w:rsidRDefault="006B57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6A05" w:rsidRDefault="000F6A0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24639"/>
    <w:multiLevelType w:val="multilevel"/>
    <w:tmpl w:val="3980483C"/>
    <w:numStyleLink w:val="BulletList"/>
  </w:abstractNum>
  <w:abstractNum w:abstractNumId="1">
    <w:nsid w:val="16C24A1E"/>
    <w:multiLevelType w:val="multilevel"/>
    <w:tmpl w:val="2E34EAAA"/>
    <w:numStyleLink w:val="BulletList2"/>
  </w:abstractNum>
  <w:abstractNum w:abstractNumId="2">
    <w:nsid w:val="184E2E59"/>
    <w:multiLevelType w:val="multilevel"/>
    <w:tmpl w:val="2E34EAAA"/>
    <w:numStyleLink w:val="BulletList2"/>
  </w:abstractNum>
  <w:abstractNum w:abstractNumId="3">
    <w:nsid w:val="1DEC2135"/>
    <w:multiLevelType w:val="hybridMultilevel"/>
    <w:tmpl w:val="3D8209A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213527B8"/>
    <w:multiLevelType w:val="multilevel"/>
    <w:tmpl w:val="2E34EAAA"/>
    <w:numStyleLink w:val="BulletList2"/>
  </w:abstractNum>
  <w:abstractNum w:abstractNumId="5">
    <w:nsid w:val="271E5FA8"/>
    <w:multiLevelType w:val="multilevel"/>
    <w:tmpl w:val="2E34EAAA"/>
    <w:numStyleLink w:val="BulletList2"/>
  </w:abstractNum>
  <w:abstractNum w:abstractNumId="6">
    <w:nsid w:val="35507E45"/>
    <w:multiLevelType w:val="multilevel"/>
    <w:tmpl w:val="3980483C"/>
    <w:numStyleLink w:val="BulletList"/>
  </w:abstractNum>
  <w:abstractNum w:abstractNumId="7">
    <w:nsid w:val="3D7A25A2"/>
    <w:multiLevelType w:val="multilevel"/>
    <w:tmpl w:val="3980483C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FCA6C54"/>
    <w:multiLevelType w:val="multilevel"/>
    <w:tmpl w:val="2E34EAAA"/>
    <w:numStyleLink w:val="BulletList2"/>
  </w:abstractNum>
  <w:abstractNum w:abstractNumId="9">
    <w:nsid w:val="61204340"/>
    <w:multiLevelType w:val="multilevel"/>
    <w:tmpl w:val="2E34EAAA"/>
    <w:numStyleLink w:val="BulletList2"/>
  </w:abstractNum>
  <w:abstractNum w:abstractNumId="10">
    <w:nsid w:val="65DF72DE"/>
    <w:multiLevelType w:val="multilevel"/>
    <w:tmpl w:val="3980483C"/>
    <w:numStyleLink w:val="BulletList"/>
  </w:abstractNum>
  <w:abstractNum w:abstractNumId="11">
    <w:nsid w:val="6A0C28F4"/>
    <w:multiLevelType w:val="multilevel"/>
    <w:tmpl w:val="2E34EAAA"/>
    <w:styleLink w:val="BulletList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6FDA4664"/>
    <w:multiLevelType w:val="hybridMultilevel"/>
    <w:tmpl w:val="3B964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711EB1"/>
    <w:multiLevelType w:val="hybridMultilevel"/>
    <w:tmpl w:val="5B46F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FA6706"/>
    <w:multiLevelType w:val="multilevel"/>
    <w:tmpl w:val="3980483C"/>
    <w:numStyleLink w:val="BulletList"/>
  </w:abstractNum>
  <w:num w:numId="1">
    <w:abstractNumId w:val="7"/>
  </w:num>
  <w:num w:numId="2">
    <w:abstractNumId w:val="10"/>
  </w:num>
  <w:num w:numId="3">
    <w:abstractNumId w:val="14"/>
  </w:num>
  <w:num w:numId="4">
    <w:abstractNumId w:val="0"/>
  </w:num>
  <w:num w:numId="5">
    <w:abstractNumId w:val="6"/>
  </w:num>
  <w:num w:numId="6">
    <w:abstractNumId w:val="11"/>
  </w:num>
  <w:num w:numId="7">
    <w:abstractNumId w:val="4"/>
  </w:num>
  <w:num w:numId="8">
    <w:abstractNumId w:val="5"/>
  </w:num>
  <w:num w:numId="9">
    <w:abstractNumId w:val="9"/>
  </w:num>
  <w:num w:numId="10">
    <w:abstractNumId w:val="8"/>
  </w:num>
  <w:num w:numId="11">
    <w:abstractNumId w:val="2"/>
  </w:num>
  <w:num w:numId="12">
    <w:abstractNumId w:val="1"/>
  </w:num>
  <w:num w:numId="13">
    <w:abstractNumId w:val="12"/>
  </w:num>
  <w:num w:numId="14">
    <w:abstractNumId w:val="13"/>
  </w:num>
  <w:num w:numId="15">
    <w:abstractNumId w:val="3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001"/>
  <w:defaultTabStop w:val="720"/>
  <w:noPunctuationKerning/>
  <w:characterSpacingControl w:val="doNotCompress"/>
  <w:hdrShapeDefaults>
    <o:shapedefaults v:ext="edit" spidmax="371714"/>
  </w:hdrShapeDefaults>
  <w:footnotePr>
    <w:footnote w:id="-1"/>
    <w:footnote w:id="0"/>
  </w:footnotePr>
  <w:endnotePr>
    <w:endnote w:id="-1"/>
    <w:endnote w:id="0"/>
  </w:endnotePr>
  <w:compat/>
  <w:rsids>
    <w:rsidRoot w:val="00CF65ED"/>
    <w:rsid w:val="00012E0D"/>
    <w:rsid w:val="00013EB2"/>
    <w:rsid w:val="00015BE0"/>
    <w:rsid w:val="000302BB"/>
    <w:rsid w:val="00030848"/>
    <w:rsid w:val="00041795"/>
    <w:rsid w:val="00042C09"/>
    <w:rsid w:val="0005243D"/>
    <w:rsid w:val="000539A7"/>
    <w:rsid w:val="00060082"/>
    <w:rsid w:val="00064A83"/>
    <w:rsid w:val="00070B92"/>
    <w:rsid w:val="00071C21"/>
    <w:rsid w:val="00076984"/>
    <w:rsid w:val="00083AA2"/>
    <w:rsid w:val="00084FD3"/>
    <w:rsid w:val="000851F1"/>
    <w:rsid w:val="0008702D"/>
    <w:rsid w:val="00092BB1"/>
    <w:rsid w:val="00097C24"/>
    <w:rsid w:val="000A5E4A"/>
    <w:rsid w:val="000A6A6C"/>
    <w:rsid w:val="000B6CD0"/>
    <w:rsid w:val="000C16E6"/>
    <w:rsid w:val="000C1BC1"/>
    <w:rsid w:val="000C7C0B"/>
    <w:rsid w:val="000D0E7B"/>
    <w:rsid w:val="000D26CC"/>
    <w:rsid w:val="000D2C10"/>
    <w:rsid w:val="000D5264"/>
    <w:rsid w:val="000E16A3"/>
    <w:rsid w:val="000F0477"/>
    <w:rsid w:val="000F6A05"/>
    <w:rsid w:val="001000CC"/>
    <w:rsid w:val="00102177"/>
    <w:rsid w:val="00106B8D"/>
    <w:rsid w:val="001107F3"/>
    <w:rsid w:val="00111CCB"/>
    <w:rsid w:val="001122E1"/>
    <w:rsid w:val="00114680"/>
    <w:rsid w:val="00117B36"/>
    <w:rsid w:val="00120BA6"/>
    <w:rsid w:val="00122E44"/>
    <w:rsid w:val="0012334D"/>
    <w:rsid w:val="001343C6"/>
    <w:rsid w:val="00140DAE"/>
    <w:rsid w:val="00141637"/>
    <w:rsid w:val="00147272"/>
    <w:rsid w:val="001512DC"/>
    <w:rsid w:val="00154028"/>
    <w:rsid w:val="00163C43"/>
    <w:rsid w:val="00165786"/>
    <w:rsid w:val="001737A5"/>
    <w:rsid w:val="00174CC5"/>
    <w:rsid w:val="0017654F"/>
    <w:rsid w:val="001839B1"/>
    <w:rsid w:val="00193406"/>
    <w:rsid w:val="001A419F"/>
    <w:rsid w:val="001A43C5"/>
    <w:rsid w:val="001A4EDB"/>
    <w:rsid w:val="001B0937"/>
    <w:rsid w:val="001B2FBD"/>
    <w:rsid w:val="001C3913"/>
    <w:rsid w:val="001C42A2"/>
    <w:rsid w:val="001D5436"/>
    <w:rsid w:val="001E264F"/>
    <w:rsid w:val="001E759D"/>
    <w:rsid w:val="001E7BEF"/>
    <w:rsid w:val="001F1D96"/>
    <w:rsid w:val="001F5CA9"/>
    <w:rsid w:val="001F607D"/>
    <w:rsid w:val="00211835"/>
    <w:rsid w:val="00211D05"/>
    <w:rsid w:val="00221837"/>
    <w:rsid w:val="00230B5D"/>
    <w:rsid w:val="00234570"/>
    <w:rsid w:val="00235A17"/>
    <w:rsid w:val="00236861"/>
    <w:rsid w:val="002408C6"/>
    <w:rsid w:val="00240A0F"/>
    <w:rsid w:val="00255179"/>
    <w:rsid w:val="00257E66"/>
    <w:rsid w:val="00260FCF"/>
    <w:rsid w:val="0027518E"/>
    <w:rsid w:val="002901D1"/>
    <w:rsid w:val="002934EF"/>
    <w:rsid w:val="002974A7"/>
    <w:rsid w:val="002A2F32"/>
    <w:rsid w:val="002A48E1"/>
    <w:rsid w:val="002A6BA8"/>
    <w:rsid w:val="002B321C"/>
    <w:rsid w:val="002B3376"/>
    <w:rsid w:val="002C038C"/>
    <w:rsid w:val="002C0C3F"/>
    <w:rsid w:val="002D1B60"/>
    <w:rsid w:val="002D3A9B"/>
    <w:rsid w:val="002E026B"/>
    <w:rsid w:val="002E2D84"/>
    <w:rsid w:val="002E5C50"/>
    <w:rsid w:val="002F09B9"/>
    <w:rsid w:val="002F361D"/>
    <w:rsid w:val="002F389C"/>
    <w:rsid w:val="00303366"/>
    <w:rsid w:val="00311DBF"/>
    <w:rsid w:val="003125D6"/>
    <w:rsid w:val="003137FC"/>
    <w:rsid w:val="00313D78"/>
    <w:rsid w:val="00320DF8"/>
    <w:rsid w:val="00322CB1"/>
    <w:rsid w:val="003240B1"/>
    <w:rsid w:val="0032738B"/>
    <w:rsid w:val="0033360D"/>
    <w:rsid w:val="00334120"/>
    <w:rsid w:val="00344516"/>
    <w:rsid w:val="00352105"/>
    <w:rsid w:val="00354584"/>
    <w:rsid w:val="003554F8"/>
    <w:rsid w:val="003566DF"/>
    <w:rsid w:val="0036309D"/>
    <w:rsid w:val="00364BD4"/>
    <w:rsid w:val="00384CED"/>
    <w:rsid w:val="003860FF"/>
    <w:rsid w:val="0039056F"/>
    <w:rsid w:val="00391660"/>
    <w:rsid w:val="00397EF7"/>
    <w:rsid w:val="003A072B"/>
    <w:rsid w:val="003A39AD"/>
    <w:rsid w:val="003A75B0"/>
    <w:rsid w:val="003C0786"/>
    <w:rsid w:val="003D210D"/>
    <w:rsid w:val="003D33FD"/>
    <w:rsid w:val="003D4E90"/>
    <w:rsid w:val="003D5D46"/>
    <w:rsid w:val="003D7ABF"/>
    <w:rsid w:val="003E6B54"/>
    <w:rsid w:val="003F0F0F"/>
    <w:rsid w:val="0040270C"/>
    <w:rsid w:val="00403D43"/>
    <w:rsid w:val="0040533C"/>
    <w:rsid w:val="00415BB4"/>
    <w:rsid w:val="0041673B"/>
    <w:rsid w:val="00417203"/>
    <w:rsid w:val="0042157E"/>
    <w:rsid w:val="00427016"/>
    <w:rsid w:val="0043525E"/>
    <w:rsid w:val="004362C6"/>
    <w:rsid w:val="00436783"/>
    <w:rsid w:val="004375D1"/>
    <w:rsid w:val="0044115B"/>
    <w:rsid w:val="00441627"/>
    <w:rsid w:val="004561AA"/>
    <w:rsid w:val="00457519"/>
    <w:rsid w:val="00464069"/>
    <w:rsid w:val="004663C7"/>
    <w:rsid w:val="00472ED9"/>
    <w:rsid w:val="00476D61"/>
    <w:rsid w:val="00494FC2"/>
    <w:rsid w:val="00496BE8"/>
    <w:rsid w:val="004A3E76"/>
    <w:rsid w:val="004A43D5"/>
    <w:rsid w:val="004B25D1"/>
    <w:rsid w:val="004B6041"/>
    <w:rsid w:val="004C4A2D"/>
    <w:rsid w:val="004C5432"/>
    <w:rsid w:val="004D1BA2"/>
    <w:rsid w:val="004D48CB"/>
    <w:rsid w:val="004D563C"/>
    <w:rsid w:val="004E6C1F"/>
    <w:rsid w:val="004F5B65"/>
    <w:rsid w:val="00501761"/>
    <w:rsid w:val="0050248B"/>
    <w:rsid w:val="00511A92"/>
    <w:rsid w:val="00521A47"/>
    <w:rsid w:val="00521EBF"/>
    <w:rsid w:val="00537E88"/>
    <w:rsid w:val="00542956"/>
    <w:rsid w:val="0054398F"/>
    <w:rsid w:val="0054707E"/>
    <w:rsid w:val="00551AD8"/>
    <w:rsid w:val="00554111"/>
    <w:rsid w:val="00570F46"/>
    <w:rsid w:val="005842F3"/>
    <w:rsid w:val="00585513"/>
    <w:rsid w:val="005A0F13"/>
    <w:rsid w:val="005A4BE4"/>
    <w:rsid w:val="005A4E8A"/>
    <w:rsid w:val="005B0CB2"/>
    <w:rsid w:val="005B7C9F"/>
    <w:rsid w:val="005C2F61"/>
    <w:rsid w:val="005C5A77"/>
    <w:rsid w:val="005C7140"/>
    <w:rsid w:val="005C7539"/>
    <w:rsid w:val="005D6281"/>
    <w:rsid w:val="005E5BFC"/>
    <w:rsid w:val="005F00F9"/>
    <w:rsid w:val="005F7334"/>
    <w:rsid w:val="00603DA3"/>
    <w:rsid w:val="00604F59"/>
    <w:rsid w:val="00607DC4"/>
    <w:rsid w:val="00607E54"/>
    <w:rsid w:val="00607EB2"/>
    <w:rsid w:val="00613E5F"/>
    <w:rsid w:val="00615B6D"/>
    <w:rsid w:val="0064637E"/>
    <w:rsid w:val="00647EA3"/>
    <w:rsid w:val="0066527E"/>
    <w:rsid w:val="00666DC7"/>
    <w:rsid w:val="00671BAD"/>
    <w:rsid w:val="006854A5"/>
    <w:rsid w:val="00690BBB"/>
    <w:rsid w:val="00693BD9"/>
    <w:rsid w:val="0069781B"/>
    <w:rsid w:val="006A1D8B"/>
    <w:rsid w:val="006A3C27"/>
    <w:rsid w:val="006A7DF6"/>
    <w:rsid w:val="006B15C0"/>
    <w:rsid w:val="006B52F3"/>
    <w:rsid w:val="006B5723"/>
    <w:rsid w:val="006B7495"/>
    <w:rsid w:val="006B7F11"/>
    <w:rsid w:val="006D7F25"/>
    <w:rsid w:val="006E58C9"/>
    <w:rsid w:val="006E7B11"/>
    <w:rsid w:val="006F045C"/>
    <w:rsid w:val="006F1334"/>
    <w:rsid w:val="006F6FA7"/>
    <w:rsid w:val="00707CEA"/>
    <w:rsid w:val="0072538D"/>
    <w:rsid w:val="007321F8"/>
    <w:rsid w:val="0073726C"/>
    <w:rsid w:val="007456B6"/>
    <w:rsid w:val="007521F6"/>
    <w:rsid w:val="00764224"/>
    <w:rsid w:val="00765E8A"/>
    <w:rsid w:val="00766109"/>
    <w:rsid w:val="007734E5"/>
    <w:rsid w:val="00773B2A"/>
    <w:rsid w:val="00781834"/>
    <w:rsid w:val="00781AB2"/>
    <w:rsid w:val="00786B54"/>
    <w:rsid w:val="007916D2"/>
    <w:rsid w:val="007961FE"/>
    <w:rsid w:val="007A1BA6"/>
    <w:rsid w:val="007A2A4E"/>
    <w:rsid w:val="007A5FB7"/>
    <w:rsid w:val="007B4F23"/>
    <w:rsid w:val="007C552B"/>
    <w:rsid w:val="007D5836"/>
    <w:rsid w:val="007D6C2B"/>
    <w:rsid w:val="007E268D"/>
    <w:rsid w:val="007F5D1E"/>
    <w:rsid w:val="007F665D"/>
    <w:rsid w:val="008013A3"/>
    <w:rsid w:val="008039DE"/>
    <w:rsid w:val="0080646A"/>
    <w:rsid w:val="00810110"/>
    <w:rsid w:val="008120F5"/>
    <w:rsid w:val="00814796"/>
    <w:rsid w:val="00841389"/>
    <w:rsid w:val="00842372"/>
    <w:rsid w:val="00844770"/>
    <w:rsid w:val="008456FA"/>
    <w:rsid w:val="00845E17"/>
    <w:rsid w:val="008477AB"/>
    <w:rsid w:val="00853689"/>
    <w:rsid w:val="008577A0"/>
    <w:rsid w:val="008718E8"/>
    <w:rsid w:val="00881D93"/>
    <w:rsid w:val="008848D3"/>
    <w:rsid w:val="0089058B"/>
    <w:rsid w:val="008A0221"/>
    <w:rsid w:val="008A3FFD"/>
    <w:rsid w:val="008A6D01"/>
    <w:rsid w:val="008B2CEB"/>
    <w:rsid w:val="008B33CB"/>
    <w:rsid w:val="008B62E1"/>
    <w:rsid w:val="008C05C4"/>
    <w:rsid w:val="008C5681"/>
    <w:rsid w:val="008C7610"/>
    <w:rsid w:val="008C7CA6"/>
    <w:rsid w:val="008D60AC"/>
    <w:rsid w:val="008E0F9D"/>
    <w:rsid w:val="008E3184"/>
    <w:rsid w:val="008E5F9E"/>
    <w:rsid w:val="008E6501"/>
    <w:rsid w:val="008F2949"/>
    <w:rsid w:val="008F3E06"/>
    <w:rsid w:val="00905FC6"/>
    <w:rsid w:val="00914267"/>
    <w:rsid w:val="009152A8"/>
    <w:rsid w:val="0091621E"/>
    <w:rsid w:val="009166CB"/>
    <w:rsid w:val="0091694E"/>
    <w:rsid w:val="0092173D"/>
    <w:rsid w:val="009322A5"/>
    <w:rsid w:val="0093408F"/>
    <w:rsid w:val="00941C4C"/>
    <w:rsid w:val="00957571"/>
    <w:rsid w:val="00957947"/>
    <w:rsid w:val="009654A6"/>
    <w:rsid w:val="0096636D"/>
    <w:rsid w:val="00970A9F"/>
    <w:rsid w:val="00972EC6"/>
    <w:rsid w:val="00976C3A"/>
    <w:rsid w:val="00980E45"/>
    <w:rsid w:val="00986A37"/>
    <w:rsid w:val="0099081E"/>
    <w:rsid w:val="00991907"/>
    <w:rsid w:val="00994282"/>
    <w:rsid w:val="009A0582"/>
    <w:rsid w:val="009A1A63"/>
    <w:rsid w:val="009A4335"/>
    <w:rsid w:val="009C12AE"/>
    <w:rsid w:val="009C4D03"/>
    <w:rsid w:val="009C554A"/>
    <w:rsid w:val="009C5C68"/>
    <w:rsid w:val="009C6F36"/>
    <w:rsid w:val="009D3F7F"/>
    <w:rsid w:val="009D7E62"/>
    <w:rsid w:val="009E0821"/>
    <w:rsid w:val="009E0868"/>
    <w:rsid w:val="009E0AD1"/>
    <w:rsid w:val="009E1161"/>
    <w:rsid w:val="009E338E"/>
    <w:rsid w:val="009E4BCE"/>
    <w:rsid w:val="009E5AE5"/>
    <w:rsid w:val="009F4561"/>
    <w:rsid w:val="00A05D47"/>
    <w:rsid w:val="00A101A4"/>
    <w:rsid w:val="00A179CE"/>
    <w:rsid w:val="00A27D30"/>
    <w:rsid w:val="00A34E0C"/>
    <w:rsid w:val="00A35D08"/>
    <w:rsid w:val="00A601EA"/>
    <w:rsid w:val="00A70EBF"/>
    <w:rsid w:val="00A832FA"/>
    <w:rsid w:val="00A83FFD"/>
    <w:rsid w:val="00A84D3B"/>
    <w:rsid w:val="00A87CDB"/>
    <w:rsid w:val="00A90309"/>
    <w:rsid w:val="00A92B87"/>
    <w:rsid w:val="00A94E1D"/>
    <w:rsid w:val="00AB009B"/>
    <w:rsid w:val="00AB6A38"/>
    <w:rsid w:val="00AE56E2"/>
    <w:rsid w:val="00AE602D"/>
    <w:rsid w:val="00AE61AD"/>
    <w:rsid w:val="00AE69E8"/>
    <w:rsid w:val="00B041DC"/>
    <w:rsid w:val="00B04563"/>
    <w:rsid w:val="00B05C16"/>
    <w:rsid w:val="00B13B7D"/>
    <w:rsid w:val="00B155ED"/>
    <w:rsid w:val="00B17957"/>
    <w:rsid w:val="00B25AD9"/>
    <w:rsid w:val="00B30D49"/>
    <w:rsid w:val="00B33701"/>
    <w:rsid w:val="00B3424E"/>
    <w:rsid w:val="00B35F99"/>
    <w:rsid w:val="00B40F40"/>
    <w:rsid w:val="00B450DD"/>
    <w:rsid w:val="00B47594"/>
    <w:rsid w:val="00B47FEE"/>
    <w:rsid w:val="00B508B7"/>
    <w:rsid w:val="00B55E2D"/>
    <w:rsid w:val="00B5698F"/>
    <w:rsid w:val="00B57D36"/>
    <w:rsid w:val="00B60213"/>
    <w:rsid w:val="00B63DE4"/>
    <w:rsid w:val="00B64C23"/>
    <w:rsid w:val="00B77B78"/>
    <w:rsid w:val="00B828FB"/>
    <w:rsid w:val="00B84BC3"/>
    <w:rsid w:val="00B95D9C"/>
    <w:rsid w:val="00BB0E36"/>
    <w:rsid w:val="00BC1C8C"/>
    <w:rsid w:val="00BC3580"/>
    <w:rsid w:val="00BC77D6"/>
    <w:rsid w:val="00BC7E83"/>
    <w:rsid w:val="00BD5B30"/>
    <w:rsid w:val="00BE123D"/>
    <w:rsid w:val="00BE3707"/>
    <w:rsid w:val="00BF21BB"/>
    <w:rsid w:val="00BF3F8B"/>
    <w:rsid w:val="00BF5FA0"/>
    <w:rsid w:val="00BF70D1"/>
    <w:rsid w:val="00BF7450"/>
    <w:rsid w:val="00C05CC0"/>
    <w:rsid w:val="00C114F0"/>
    <w:rsid w:val="00C13B1B"/>
    <w:rsid w:val="00C16B9D"/>
    <w:rsid w:val="00C17DB2"/>
    <w:rsid w:val="00C210FE"/>
    <w:rsid w:val="00C24EF7"/>
    <w:rsid w:val="00C317A1"/>
    <w:rsid w:val="00C42AC7"/>
    <w:rsid w:val="00C45AC3"/>
    <w:rsid w:val="00C64A1B"/>
    <w:rsid w:val="00C7428C"/>
    <w:rsid w:val="00C75998"/>
    <w:rsid w:val="00C75AF5"/>
    <w:rsid w:val="00C75BC2"/>
    <w:rsid w:val="00C76EFB"/>
    <w:rsid w:val="00C848B2"/>
    <w:rsid w:val="00C85E3D"/>
    <w:rsid w:val="00C910B8"/>
    <w:rsid w:val="00CA04B0"/>
    <w:rsid w:val="00CA3A30"/>
    <w:rsid w:val="00CA4157"/>
    <w:rsid w:val="00CA59B9"/>
    <w:rsid w:val="00CA61AE"/>
    <w:rsid w:val="00CB0E10"/>
    <w:rsid w:val="00CB2024"/>
    <w:rsid w:val="00CB3704"/>
    <w:rsid w:val="00CB5984"/>
    <w:rsid w:val="00CC0660"/>
    <w:rsid w:val="00CC4A48"/>
    <w:rsid w:val="00CD0BE7"/>
    <w:rsid w:val="00CD0FD9"/>
    <w:rsid w:val="00CD317A"/>
    <w:rsid w:val="00CD57A4"/>
    <w:rsid w:val="00CD5BDD"/>
    <w:rsid w:val="00CD6852"/>
    <w:rsid w:val="00CE00E9"/>
    <w:rsid w:val="00CE0616"/>
    <w:rsid w:val="00CF65ED"/>
    <w:rsid w:val="00D01904"/>
    <w:rsid w:val="00D212B3"/>
    <w:rsid w:val="00D24762"/>
    <w:rsid w:val="00D265DE"/>
    <w:rsid w:val="00D3732F"/>
    <w:rsid w:val="00D427E1"/>
    <w:rsid w:val="00D44D13"/>
    <w:rsid w:val="00D467B5"/>
    <w:rsid w:val="00D51DF7"/>
    <w:rsid w:val="00D5264B"/>
    <w:rsid w:val="00D55185"/>
    <w:rsid w:val="00D70018"/>
    <w:rsid w:val="00D84E3B"/>
    <w:rsid w:val="00D84F8E"/>
    <w:rsid w:val="00D8500D"/>
    <w:rsid w:val="00D8703B"/>
    <w:rsid w:val="00D90562"/>
    <w:rsid w:val="00D94931"/>
    <w:rsid w:val="00DA3776"/>
    <w:rsid w:val="00DA5F37"/>
    <w:rsid w:val="00DA6617"/>
    <w:rsid w:val="00DB3810"/>
    <w:rsid w:val="00DB3A2A"/>
    <w:rsid w:val="00DB608E"/>
    <w:rsid w:val="00DB6790"/>
    <w:rsid w:val="00DC3FC8"/>
    <w:rsid w:val="00DD03F9"/>
    <w:rsid w:val="00DD4235"/>
    <w:rsid w:val="00DD63C3"/>
    <w:rsid w:val="00DE684D"/>
    <w:rsid w:val="00DF16EA"/>
    <w:rsid w:val="00DF4EFA"/>
    <w:rsid w:val="00E06BB3"/>
    <w:rsid w:val="00E1167F"/>
    <w:rsid w:val="00E27A36"/>
    <w:rsid w:val="00E3090D"/>
    <w:rsid w:val="00E350BB"/>
    <w:rsid w:val="00E37FA3"/>
    <w:rsid w:val="00E44FC4"/>
    <w:rsid w:val="00E45367"/>
    <w:rsid w:val="00E57F67"/>
    <w:rsid w:val="00E645DA"/>
    <w:rsid w:val="00E66A4D"/>
    <w:rsid w:val="00E743A1"/>
    <w:rsid w:val="00E76A4E"/>
    <w:rsid w:val="00E80077"/>
    <w:rsid w:val="00E853BD"/>
    <w:rsid w:val="00E92F99"/>
    <w:rsid w:val="00EA570B"/>
    <w:rsid w:val="00EB0363"/>
    <w:rsid w:val="00EB19B1"/>
    <w:rsid w:val="00EB46F0"/>
    <w:rsid w:val="00EB5855"/>
    <w:rsid w:val="00EC270C"/>
    <w:rsid w:val="00EC6307"/>
    <w:rsid w:val="00ED1309"/>
    <w:rsid w:val="00ED78FD"/>
    <w:rsid w:val="00EF369E"/>
    <w:rsid w:val="00F001B2"/>
    <w:rsid w:val="00F158AD"/>
    <w:rsid w:val="00F168AB"/>
    <w:rsid w:val="00F178A3"/>
    <w:rsid w:val="00F2637C"/>
    <w:rsid w:val="00F32AC2"/>
    <w:rsid w:val="00F42655"/>
    <w:rsid w:val="00F62613"/>
    <w:rsid w:val="00F70B97"/>
    <w:rsid w:val="00F87110"/>
    <w:rsid w:val="00F919EA"/>
    <w:rsid w:val="00F944B6"/>
    <w:rsid w:val="00F97EE7"/>
    <w:rsid w:val="00FB0A48"/>
    <w:rsid w:val="00FB5A93"/>
    <w:rsid w:val="00FB67CB"/>
    <w:rsid w:val="00FC1801"/>
    <w:rsid w:val="00FC51A7"/>
    <w:rsid w:val="00FC6BDD"/>
    <w:rsid w:val="00FC7A2B"/>
    <w:rsid w:val="00FD367D"/>
    <w:rsid w:val="00FE3C81"/>
    <w:rsid w:val="00FE4BE9"/>
    <w:rsid w:val="00FE7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1714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7610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8C7610"/>
    <w:pPr>
      <w:keepNext/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41673B"/>
    <w:pPr>
      <w:tabs>
        <w:tab w:val="right" w:pos="9360"/>
      </w:tabs>
      <w:outlineLvl w:val="1"/>
    </w:pPr>
    <w:rPr>
      <w:rFonts w:cs="Arial"/>
      <w:b/>
      <w:i/>
      <w:color w:val="33339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5B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3D7ABF"/>
    <w:pPr>
      <w:tabs>
        <w:tab w:val="center" w:pos="4320"/>
        <w:tab w:val="right" w:pos="8640"/>
      </w:tabs>
    </w:pPr>
  </w:style>
  <w:style w:type="numbering" w:customStyle="1" w:styleId="BulletList">
    <w:name w:val="Bullet List"/>
    <w:rsid w:val="009D7E62"/>
    <w:pPr>
      <w:numPr>
        <w:numId w:val="1"/>
      </w:numPr>
    </w:pPr>
  </w:style>
  <w:style w:type="character" w:styleId="Hyperlink">
    <w:name w:val="Hyperlink"/>
    <w:basedOn w:val="DefaultParagraphFont"/>
    <w:rsid w:val="001107F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41673B"/>
    <w:rPr>
      <w:rFonts w:ascii="Arial" w:hAnsi="Arial" w:cs="Arial"/>
      <w:b/>
      <w:i/>
      <w:color w:val="333399"/>
      <w:sz w:val="32"/>
      <w:szCs w:val="32"/>
      <w:lang w:val="en-US" w:eastAsia="en-US" w:bidi="ar-SA"/>
    </w:rPr>
  </w:style>
  <w:style w:type="numbering" w:customStyle="1" w:styleId="BulletList2">
    <w:name w:val="Bullet List 2"/>
    <w:basedOn w:val="NoList"/>
    <w:rsid w:val="006A3C27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1107F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paragraph" w:customStyle="1" w:styleId="ContactInfo">
    <w:name w:val="Contact Info"/>
    <w:link w:val="ContactInfoChar"/>
    <w:rsid w:val="00D51DF7"/>
    <w:pPr>
      <w:pBdr>
        <w:top w:val="single" w:sz="4" w:space="1" w:color="auto"/>
      </w:pBdr>
    </w:pPr>
    <w:rPr>
      <w:rFonts w:ascii="Arial" w:hAnsi="Arial"/>
      <w:i/>
      <w:sz w:val="22"/>
      <w:szCs w:val="22"/>
    </w:rPr>
  </w:style>
  <w:style w:type="character" w:customStyle="1" w:styleId="ContactInfoChar">
    <w:name w:val="Contact Info Char"/>
    <w:basedOn w:val="DefaultParagraphFont"/>
    <w:link w:val="ContactInfo"/>
    <w:rsid w:val="00D51DF7"/>
    <w:rPr>
      <w:rFonts w:ascii="Arial" w:hAnsi="Arial"/>
      <w:i/>
      <w:sz w:val="22"/>
      <w:szCs w:val="22"/>
      <w:lang w:val="en-US" w:eastAsia="en-US" w:bidi="ar-SA"/>
    </w:rPr>
  </w:style>
  <w:style w:type="table" w:styleId="TableGrid">
    <w:name w:val="Table Grid"/>
    <w:basedOn w:val="TableNormal"/>
    <w:rsid w:val="009E4B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9E4BCE"/>
    <w:pPr>
      <w:tabs>
        <w:tab w:val="center" w:pos="4320"/>
        <w:tab w:val="right" w:pos="8640"/>
      </w:tabs>
    </w:pPr>
  </w:style>
  <w:style w:type="paragraph" w:customStyle="1" w:styleId="BodyText4">
    <w:name w:val="Body Text 4"/>
    <w:basedOn w:val="Normal"/>
    <w:link w:val="BodyText4Char"/>
    <w:rsid w:val="00F158AD"/>
    <w:pPr>
      <w:spacing w:before="120" w:after="60"/>
      <w:ind w:left="360"/>
    </w:pPr>
    <w:rPr>
      <w:szCs w:val="20"/>
    </w:rPr>
  </w:style>
  <w:style w:type="paragraph" w:styleId="BodyText">
    <w:name w:val="Body Text"/>
    <w:basedOn w:val="Normal"/>
    <w:next w:val="Normal"/>
    <w:rsid w:val="000F6A05"/>
    <w:pPr>
      <w:spacing w:before="240"/>
      <w:ind w:left="360"/>
    </w:pPr>
    <w:rPr>
      <w:b/>
    </w:rPr>
  </w:style>
  <w:style w:type="character" w:customStyle="1" w:styleId="BodyText4Char">
    <w:name w:val="Body Text 4 Char"/>
    <w:basedOn w:val="DefaultParagraphFont"/>
    <w:link w:val="BodyText4"/>
    <w:rsid w:val="00F158AD"/>
    <w:rPr>
      <w:rFonts w:ascii="Arial" w:hAnsi="Arial"/>
      <w:sz w:val="22"/>
      <w:lang w:val="en-US" w:eastAsia="en-US" w:bidi="ar-SA"/>
    </w:rPr>
  </w:style>
  <w:style w:type="paragraph" w:customStyle="1" w:styleId="CompanySchoolName1">
    <w:name w:val="Company/School Name 1"/>
    <w:basedOn w:val="BodyText4"/>
    <w:link w:val="CompanySchoolName1Char"/>
    <w:rsid w:val="00F158AD"/>
    <w:pPr>
      <w:ind w:left="0"/>
      <w:jc w:val="center"/>
    </w:pPr>
  </w:style>
  <w:style w:type="paragraph" w:customStyle="1" w:styleId="CompanySchoolName">
    <w:name w:val="Company/School Name"/>
    <w:basedOn w:val="CompanySchoolName1"/>
    <w:rsid w:val="00F158AD"/>
    <w:pPr>
      <w:spacing w:before="0"/>
    </w:pPr>
  </w:style>
  <w:style w:type="character" w:customStyle="1" w:styleId="CompanySchoolName1Char">
    <w:name w:val="Company/School Name 1 Char"/>
    <w:basedOn w:val="BodyText4Char"/>
    <w:link w:val="CompanySchoolName1"/>
    <w:rsid w:val="00F158AD"/>
  </w:style>
  <w:style w:type="paragraph" w:customStyle="1" w:styleId="Dates1">
    <w:name w:val="Dates 1"/>
    <w:basedOn w:val="Normal"/>
    <w:rsid w:val="00F158AD"/>
    <w:pPr>
      <w:spacing w:before="120"/>
      <w:ind w:left="360"/>
      <w:jc w:val="right"/>
    </w:pPr>
    <w:rPr>
      <w:szCs w:val="20"/>
    </w:rPr>
  </w:style>
  <w:style w:type="paragraph" w:customStyle="1" w:styleId="Dates">
    <w:name w:val="Dates"/>
    <w:basedOn w:val="Normal"/>
    <w:rsid w:val="00F158AD"/>
    <w:pPr>
      <w:ind w:left="360"/>
      <w:jc w:val="right"/>
    </w:pPr>
    <w:rPr>
      <w:szCs w:val="20"/>
    </w:rPr>
  </w:style>
  <w:style w:type="paragraph" w:customStyle="1" w:styleId="JobDegreeTitle1">
    <w:name w:val="Job/Degree Title 1"/>
    <w:basedOn w:val="BodyText"/>
    <w:rsid w:val="008A0221"/>
    <w:pPr>
      <w:spacing w:before="120" w:after="60"/>
    </w:pPr>
  </w:style>
  <w:style w:type="paragraph" w:customStyle="1" w:styleId="JobDegreeTitle">
    <w:name w:val="Job/Degree Title"/>
    <w:basedOn w:val="Normal"/>
    <w:rsid w:val="00F158AD"/>
    <w:pPr>
      <w:ind w:left="360"/>
    </w:pPr>
    <w:rPr>
      <w:b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mma\AppData\Roaming\Microsoft\Templates\Function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490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 White</dc:creator>
  <cp:lastModifiedBy>Tia White</cp:lastModifiedBy>
  <cp:revision>105</cp:revision>
  <cp:lastPrinted>2002-07-26T15:34:00Z</cp:lastPrinted>
  <dcterms:created xsi:type="dcterms:W3CDTF">2015-03-24T04:37:00Z</dcterms:created>
  <dcterms:modified xsi:type="dcterms:W3CDTF">2015-06-02T18:14:00Z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TC063638311033</vt:lpwstr>
  </property>
</Properties>
</file>