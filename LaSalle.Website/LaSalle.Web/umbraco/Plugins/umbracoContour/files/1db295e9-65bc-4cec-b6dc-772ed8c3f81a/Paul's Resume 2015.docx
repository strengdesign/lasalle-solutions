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6AE" w:rsidRPr="001E1942" w:rsidRDefault="005F4E3B">
      <w:pPr>
        <w:pStyle w:val="Address1"/>
        <w:framePr w:w="2437" w:wrap="notBeside" w:x="8065"/>
        <w:rPr>
          <w:rFonts w:ascii="Arial Black" w:hAnsi="Arial Black"/>
          <w:lang w:val="fr-FR"/>
        </w:rPr>
      </w:pPr>
      <w:r w:rsidRPr="001E1942">
        <w:rPr>
          <w:rFonts w:ascii="Arial Black" w:hAnsi="Arial Black"/>
          <w:lang w:val="fr-FR"/>
        </w:rPr>
        <w:t xml:space="preserve">Phone </w:t>
      </w:r>
      <w:r w:rsidR="00AD618C" w:rsidRPr="001E1942">
        <w:rPr>
          <w:rFonts w:ascii="Arial Black" w:hAnsi="Arial Black"/>
          <w:lang w:val="fr-FR"/>
        </w:rPr>
        <w:t>708-</w:t>
      </w:r>
      <w:r w:rsidR="003C41D9" w:rsidRPr="001E1942">
        <w:rPr>
          <w:rFonts w:ascii="Arial Black" w:hAnsi="Arial Black"/>
          <w:lang w:val="fr-FR"/>
        </w:rPr>
        <w:t>473-1502</w:t>
      </w:r>
    </w:p>
    <w:p w:rsidR="001276AE" w:rsidRPr="001E1942" w:rsidRDefault="001276AE">
      <w:pPr>
        <w:pStyle w:val="Address1"/>
        <w:framePr w:w="2437" w:wrap="notBeside" w:x="8065"/>
        <w:rPr>
          <w:rFonts w:ascii="Arial Black" w:hAnsi="Arial Black"/>
          <w:lang w:val="fr-FR"/>
        </w:rPr>
      </w:pPr>
      <w:r w:rsidRPr="001E1942">
        <w:rPr>
          <w:rFonts w:ascii="Arial Black" w:hAnsi="Arial Black"/>
          <w:lang w:val="fr-FR"/>
        </w:rPr>
        <w:t xml:space="preserve">E-mail </w:t>
      </w:r>
      <w:r w:rsidR="00AD618C" w:rsidRPr="001E1942">
        <w:rPr>
          <w:rFonts w:ascii="Arial Black" w:hAnsi="Arial Black"/>
          <w:lang w:val="fr-FR"/>
        </w:rPr>
        <w:t>captbags</w:t>
      </w:r>
      <w:r w:rsidR="003C41D9" w:rsidRPr="001E1942">
        <w:rPr>
          <w:rFonts w:ascii="Arial Black" w:hAnsi="Arial Black"/>
          <w:lang w:val="fr-FR"/>
        </w:rPr>
        <w:t>26</w:t>
      </w:r>
      <w:r w:rsidR="00AD618C" w:rsidRPr="001E1942">
        <w:rPr>
          <w:rFonts w:ascii="Arial Black" w:hAnsi="Arial Black"/>
          <w:lang w:val="fr-FR"/>
        </w:rPr>
        <w:t>@</w:t>
      </w:r>
      <w:r w:rsidR="003C41D9" w:rsidRPr="001E1942">
        <w:rPr>
          <w:rFonts w:ascii="Arial Black" w:hAnsi="Arial Black"/>
          <w:lang w:val="fr-FR"/>
        </w:rPr>
        <w:t>yahoo.com</w:t>
      </w:r>
    </w:p>
    <w:p w:rsidR="001276AE" w:rsidRPr="001E1942" w:rsidRDefault="00AD618C">
      <w:pPr>
        <w:pStyle w:val="Address2"/>
        <w:framePr w:wrap="notBeside" w:x="6049"/>
        <w:rPr>
          <w:rFonts w:ascii="Arial Black" w:hAnsi="Arial Black"/>
          <w:b/>
        </w:rPr>
      </w:pPr>
      <w:proofErr w:type="gramStart"/>
      <w:r w:rsidRPr="001E1942">
        <w:rPr>
          <w:rFonts w:ascii="Arial Black" w:hAnsi="Arial Black"/>
          <w:b/>
        </w:rPr>
        <w:t>14324 S Linder.</w:t>
      </w:r>
      <w:proofErr w:type="gramEnd"/>
    </w:p>
    <w:p w:rsidR="001276AE" w:rsidRPr="001E1942" w:rsidRDefault="00AD618C">
      <w:pPr>
        <w:pStyle w:val="Address2"/>
        <w:framePr w:wrap="notBeside" w:x="6049"/>
        <w:rPr>
          <w:rFonts w:ascii="Arial Black" w:hAnsi="Arial Black"/>
          <w:b/>
        </w:rPr>
      </w:pPr>
      <w:r w:rsidRPr="001E1942">
        <w:rPr>
          <w:rFonts w:ascii="Arial Black" w:hAnsi="Arial Black"/>
          <w:b/>
        </w:rPr>
        <w:t>Midlothian</w:t>
      </w:r>
      <w:r w:rsidR="00E11F30" w:rsidRPr="001E1942">
        <w:rPr>
          <w:rFonts w:ascii="Arial Black" w:hAnsi="Arial Black"/>
          <w:b/>
        </w:rPr>
        <w:t xml:space="preserve">, </w:t>
      </w:r>
      <w:r w:rsidRPr="001E1942">
        <w:rPr>
          <w:rFonts w:ascii="Arial Black" w:hAnsi="Arial Black"/>
          <w:b/>
        </w:rPr>
        <w:t>IL</w:t>
      </w:r>
      <w:r w:rsidR="00E11F30" w:rsidRPr="001E1942">
        <w:rPr>
          <w:rFonts w:ascii="Arial Black" w:hAnsi="Arial Black"/>
          <w:b/>
        </w:rPr>
        <w:t xml:space="preserve"> </w:t>
      </w:r>
      <w:r w:rsidRPr="001E1942">
        <w:rPr>
          <w:rFonts w:ascii="Arial Black" w:hAnsi="Arial Black"/>
          <w:b/>
        </w:rPr>
        <w:t>60445</w:t>
      </w:r>
    </w:p>
    <w:p w:rsidR="001276AE" w:rsidRDefault="00AD618C">
      <w:pPr>
        <w:pStyle w:val="Name"/>
      </w:pPr>
      <w:r>
        <w:t>Paul Bagwell</w:t>
      </w:r>
    </w:p>
    <w:tbl>
      <w:tblPr>
        <w:tblW w:w="0" w:type="auto"/>
        <w:tblLayout w:type="fixed"/>
        <w:tblLook w:val="0000"/>
      </w:tblPr>
      <w:tblGrid>
        <w:gridCol w:w="2160"/>
        <w:gridCol w:w="7488"/>
      </w:tblGrid>
      <w:tr w:rsidR="005B7AF1" w:rsidTr="00006C3F">
        <w:tc>
          <w:tcPr>
            <w:tcW w:w="2160" w:type="dxa"/>
          </w:tcPr>
          <w:p w:rsidR="005B7AF1" w:rsidRDefault="005B7AF1" w:rsidP="0052715D">
            <w:pPr>
              <w:pStyle w:val="SectionTitle"/>
            </w:pPr>
            <w:r>
              <w:t>Professional experience</w:t>
            </w:r>
          </w:p>
        </w:tc>
        <w:tc>
          <w:tcPr>
            <w:tcW w:w="7488" w:type="dxa"/>
          </w:tcPr>
          <w:p w:rsidR="0052715D" w:rsidRDefault="0052715D" w:rsidP="0052715D">
            <w:pPr>
              <w:jc w:val="both"/>
              <w:rPr>
                <w:rFonts w:ascii="Arial Black" w:hAnsi="Arial Black" w:cs="Arial"/>
                <w:b/>
              </w:rPr>
            </w:pPr>
          </w:p>
          <w:p w:rsidR="0052715D" w:rsidRDefault="0052715D" w:rsidP="0052715D">
            <w:pPr>
              <w:jc w:val="both"/>
              <w:rPr>
                <w:rFonts w:ascii="Arial Black" w:hAnsi="Arial Black" w:cs="Arial"/>
                <w:b/>
              </w:rPr>
            </w:pPr>
          </w:p>
          <w:p w:rsidR="0052715D" w:rsidRDefault="0052715D" w:rsidP="0052715D">
            <w:pPr>
              <w:jc w:val="both"/>
              <w:rPr>
                <w:rFonts w:ascii="Arial Black" w:hAnsi="Arial Black" w:cs="Arial"/>
                <w:b/>
              </w:rPr>
            </w:pPr>
            <w:r>
              <w:rPr>
                <w:rFonts w:ascii="Arial Black" w:hAnsi="Arial Black" w:cs="Arial"/>
                <w:b/>
              </w:rPr>
              <w:t>2014</w:t>
            </w:r>
            <w:r w:rsidR="00861E1C">
              <w:rPr>
                <w:rFonts w:ascii="Arial Black" w:hAnsi="Arial Black" w:cs="Arial"/>
                <w:b/>
              </w:rPr>
              <w:t xml:space="preserve"> </w:t>
            </w:r>
            <w:r>
              <w:rPr>
                <w:rFonts w:ascii="Arial Black" w:hAnsi="Arial Black" w:cs="Arial"/>
                <w:b/>
              </w:rPr>
              <w:t>-</w:t>
            </w:r>
            <w:r w:rsidR="001F2954">
              <w:rPr>
                <w:rFonts w:ascii="Arial Black" w:hAnsi="Arial Black" w:cs="Arial"/>
                <w:b/>
              </w:rPr>
              <w:t xml:space="preserve"> 2015</w:t>
            </w:r>
            <w:r w:rsidR="00861E1C">
              <w:rPr>
                <w:rFonts w:ascii="Arial Black" w:hAnsi="Arial Black" w:cs="Arial"/>
                <w:b/>
              </w:rPr>
              <w:t xml:space="preserve">  </w:t>
            </w:r>
            <w:r>
              <w:rPr>
                <w:rFonts w:ascii="Arial Black" w:hAnsi="Arial Black" w:cs="Arial"/>
                <w:b/>
              </w:rPr>
              <w:t>Jackson Park Hospital</w:t>
            </w:r>
          </w:p>
          <w:p w:rsidR="00861E1C" w:rsidRPr="0052715D" w:rsidRDefault="00861E1C" w:rsidP="0052715D">
            <w:pPr>
              <w:jc w:val="both"/>
              <w:rPr>
                <w:rFonts w:ascii="Arial Black" w:hAnsi="Arial Black" w:cs="Arial"/>
                <w:b/>
              </w:rPr>
            </w:pPr>
            <w:r>
              <w:rPr>
                <w:rFonts w:ascii="Arial Black" w:hAnsi="Arial Black" w:cs="Arial"/>
                <w:b/>
              </w:rPr>
              <w:t>IT Director</w:t>
            </w:r>
          </w:p>
          <w:p w:rsidR="0052715D" w:rsidRDefault="0052715D" w:rsidP="0052715D">
            <w:pPr>
              <w:ind w:left="360"/>
              <w:jc w:val="both"/>
              <w:rPr>
                <w:rFonts w:cs="Arial"/>
                <w:b/>
              </w:rPr>
            </w:pPr>
          </w:p>
          <w:p w:rsidR="00AB541F" w:rsidRPr="00AB541F" w:rsidRDefault="00AB541F" w:rsidP="0052715D">
            <w:pPr>
              <w:ind w:left="360"/>
              <w:jc w:val="both"/>
              <w:rPr>
                <w:rFonts w:cs="Arial"/>
                <w:b/>
              </w:rPr>
            </w:pPr>
            <w:r w:rsidRPr="00AB541F">
              <w:rPr>
                <w:rFonts w:cs="Arial"/>
                <w:b/>
              </w:rPr>
              <w:t>Oversee the operation</w:t>
            </w:r>
            <w:r w:rsidR="00BE2DDD">
              <w:rPr>
                <w:rFonts w:cs="Arial"/>
                <w:b/>
              </w:rPr>
              <w:t>s</w:t>
            </w:r>
            <w:r w:rsidRPr="00AB541F">
              <w:rPr>
                <w:rFonts w:cs="Arial"/>
                <w:b/>
              </w:rPr>
              <w:t xml:space="preserve"> of </w:t>
            </w:r>
            <w:r w:rsidR="00BE2DDD">
              <w:rPr>
                <w:rFonts w:cs="Arial"/>
                <w:b/>
              </w:rPr>
              <w:t xml:space="preserve">the </w:t>
            </w:r>
            <w:r w:rsidRPr="00AB541F">
              <w:rPr>
                <w:rFonts w:cs="Arial"/>
                <w:b/>
              </w:rPr>
              <w:t>IT department. Ensure the department aligns with the business objectives of th</w:t>
            </w:r>
            <w:r w:rsidR="00861E1C">
              <w:rPr>
                <w:rFonts w:cs="Arial"/>
                <w:b/>
              </w:rPr>
              <w:t>e organization. Also plan, coordinate, direct, and design</w:t>
            </w:r>
            <w:r w:rsidRPr="00AB541F">
              <w:rPr>
                <w:rFonts w:cs="Arial"/>
                <w:b/>
              </w:rPr>
              <w:t xml:space="preserve"> all operational </w:t>
            </w:r>
            <w:r w:rsidR="00861E1C">
              <w:rPr>
                <w:rFonts w:cs="Arial"/>
                <w:b/>
              </w:rPr>
              <w:t>activities of the IT department. Leveraged</w:t>
            </w:r>
            <w:r w:rsidRPr="00AB541F">
              <w:rPr>
                <w:rFonts w:cs="Arial"/>
                <w:b/>
              </w:rPr>
              <w:t xml:space="preserve"> operation and business unit shared services and provide direction and support for IT solutions that enhance mission</w:t>
            </w:r>
            <w:r>
              <w:rPr>
                <w:rFonts w:cs="Arial"/>
                <w:b/>
              </w:rPr>
              <w:t>-critical business operations.</w:t>
            </w:r>
          </w:p>
          <w:p w:rsidR="00BE2DDD" w:rsidRDefault="00BE2DDD" w:rsidP="00BE2DDD">
            <w:pPr>
              <w:ind w:left="360"/>
              <w:rPr>
                <w:rFonts w:cs="Arial"/>
              </w:rPr>
            </w:pPr>
          </w:p>
          <w:p w:rsidR="00AB541F" w:rsidRDefault="00AB541F" w:rsidP="0052715D">
            <w:pPr>
              <w:numPr>
                <w:ilvl w:val="0"/>
                <w:numId w:val="16"/>
              </w:numPr>
              <w:rPr>
                <w:rFonts w:cs="Arial"/>
              </w:rPr>
            </w:pPr>
            <w:r w:rsidRPr="00AB541F">
              <w:rPr>
                <w:rFonts w:cs="Arial"/>
              </w:rPr>
              <w:t xml:space="preserve">Formulate and deploy long-term strategic plans for acquiring and enabling </w:t>
            </w:r>
            <w:r w:rsidR="0052715D">
              <w:rPr>
                <w:rFonts w:cs="Arial"/>
              </w:rPr>
              <w:t xml:space="preserve">          </w:t>
            </w:r>
            <w:r w:rsidRPr="00AB541F">
              <w:rPr>
                <w:rFonts w:cs="Arial"/>
              </w:rPr>
              <w:t>efficient and cost-effective information processing and communication technologies</w:t>
            </w:r>
            <w:r w:rsidR="00861E1C">
              <w:rPr>
                <w:rFonts w:cs="Arial"/>
              </w:rPr>
              <w:t>.</w:t>
            </w:r>
          </w:p>
          <w:p w:rsidR="004954AC" w:rsidRPr="004954AC" w:rsidRDefault="00AB541F" w:rsidP="004954AC">
            <w:pPr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AB541F">
              <w:rPr>
                <w:rFonts w:cs="Arial"/>
              </w:rPr>
              <w:t>Manage IT department operational and strategic planning, including business requirements, project planning, and organizing and negotiating the allocation of resources</w:t>
            </w:r>
            <w:r w:rsidR="00861E1C">
              <w:rPr>
                <w:rFonts w:cs="Arial"/>
              </w:rPr>
              <w:t>.</w:t>
            </w:r>
          </w:p>
          <w:p w:rsidR="00861E1C" w:rsidRPr="00BE2DDD" w:rsidRDefault="00AB541F" w:rsidP="00BE2DDD">
            <w:pPr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AB541F">
              <w:rPr>
                <w:rFonts w:cs="Arial"/>
              </w:rPr>
              <w:t>Develop and review budgets for operating unit IT department and ensure it complies with stated goals, guidelines, and objectives</w:t>
            </w:r>
          </w:p>
          <w:p w:rsidR="004954AC" w:rsidRPr="004954AC" w:rsidRDefault="00AB541F" w:rsidP="004954AC">
            <w:pPr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AB541F">
              <w:rPr>
                <w:rFonts w:cs="Arial"/>
              </w:rPr>
              <w:t>Re-engineer applications and application support to ensure it aligns with business processes, tactical planning, and strategic vision as needed</w:t>
            </w:r>
            <w:r w:rsidR="004954AC">
              <w:rPr>
                <w:rFonts w:cs="Arial"/>
              </w:rPr>
              <w:t>.</w:t>
            </w:r>
          </w:p>
          <w:p w:rsidR="00AB541F" w:rsidRPr="00AB541F" w:rsidRDefault="00AB541F" w:rsidP="0052715D">
            <w:pPr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AB541F">
              <w:rPr>
                <w:rFonts w:cs="Arial"/>
              </w:rPr>
              <w:t>Develop business case justifications and cost / benefit analyses for IT spending and initiatives.</w:t>
            </w:r>
          </w:p>
          <w:p w:rsidR="00AB541F" w:rsidRPr="00AB541F" w:rsidRDefault="00AB541F" w:rsidP="0052715D">
            <w:pPr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AB541F">
              <w:rPr>
                <w:rFonts w:cs="Arial"/>
              </w:rPr>
              <w:t>Define and communicate project milestones, service levels, and resource allocation to executive team, department leads, support staff, and end users</w:t>
            </w:r>
            <w:r w:rsidR="00861E1C">
              <w:rPr>
                <w:rFonts w:cs="Arial"/>
              </w:rPr>
              <w:t>.</w:t>
            </w:r>
          </w:p>
          <w:p w:rsidR="00AB541F" w:rsidRPr="00AB541F" w:rsidRDefault="00AB541F" w:rsidP="0052715D">
            <w:pPr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AB541F">
              <w:rPr>
                <w:rFonts w:cs="Arial"/>
              </w:rPr>
              <w:t>Monitor performance of IT systems and end-user satisfaction to determine if improvements are required</w:t>
            </w:r>
            <w:r w:rsidR="00861E1C">
              <w:rPr>
                <w:rFonts w:cs="Arial"/>
              </w:rPr>
              <w:t>.</w:t>
            </w:r>
          </w:p>
          <w:p w:rsidR="00AB541F" w:rsidRPr="00AB541F" w:rsidRDefault="00AB541F" w:rsidP="0052715D">
            <w:pPr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AB541F">
              <w:rPr>
                <w:rFonts w:cs="Arial"/>
              </w:rPr>
              <w:t>Identify and make recommendations for the improvement of IT systems or processes</w:t>
            </w:r>
            <w:r w:rsidR="00861E1C">
              <w:rPr>
                <w:rFonts w:cs="Arial"/>
              </w:rPr>
              <w:t>.</w:t>
            </w:r>
          </w:p>
          <w:p w:rsidR="00AB541F" w:rsidRPr="00AB541F" w:rsidRDefault="00AB541F" w:rsidP="0052715D">
            <w:pPr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AB541F">
              <w:rPr>
                <w:rFonts w:cs="Arial"/>
              </w:rPr>
              <w:t>Ensure provisioning of IT Infrastructure and end-user services are meeting the organization needs</w:t>
            </w:r>
            <w:r w:rsidR="00861E1C">
              <w:rPr>
                <w:rFonts w:cs="Arial"/>
              </w:rPr>
              <w:t>.</w:t>
            </w:r>
          </w:p>
          <w:p w:rsidR="00AB541F" w:rsidRPr="00AB541F" w:rsidRDefault="00AB541F" w:rsidP="0052715D">
            <w:pPr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AB541F">
              <w:rPr>
                <w:rFonts w:cs="Arial"/>
              </w:rPr>
              <w:t>Develop business and technical requirements for new purchases and upgrades. Create, and collaboration with procurement, request for proposals, review proposals, negotiate agreements and select vendor</w:t>
            </w:r>
            <w:r w:rsidR="00861E1C">
              <w:rPr>
                <w:rFonts w:cs="Arial"/>
              </w:rPr>
              <w:t>.</w:t>
            </w:r>
          </w:p>
          <w:p w:rsidR="00AB541F" w:rsidRPr="00AB541F" w:rsidRDefault="00AB541F" w:rsidP="0052715D">
            <w:pPr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AB541F">
              <w:rPr>
                <w:rFonts w:cs="Arial"/>
              </w:rPr>
              <w:t>Direct project management of new system implementation to ensure that business and project goals are achieved</w:t>
            </w:r>
            <w:r w:rsidR="00861E1C">
              <w:rPr>
                <w:rFonts w:cs="Arial"/>
              </w:rPr>
              <w:t>.</w:t>
            </w:r>
          </w:p>
          <w:p w:rsidR="00AB541F" w:rsidRPr="00AB541F" w:rsidRDefault="00AB541F" w:rsidP="0052715D">
            <w:pPr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AB541F">
              <w:rPr>
                <w:rFonts w:cs="Arial"/>
              </w:rPr>
              <w:t>Oversee operating and shared services unit adherence to all IT policies and procedures, including those for architecture, security, disaster recovery, standards, purchasing, and service provision</w:t>
            </w:r>
            <w:r w:rsidR="00861E1C">
              <w:rPr>
                <w:rFonts w:cs="Arial"/>
              </w:rPr>
              <w:t>.</w:t>
            </w:r>
          </w:p>
          <w:p w:rsidR="00AB541F" w:rsidRDefault="00AB541F" w:rsidP="0052715D">
            <w:pPr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AB541F">
              <w:rPr>
                <w:rFonts w:cs="Arial"/>
              </w:rPr>
              <w:t>Manage IT staffing, including recruitment, supervision, scheduling, development, evaluation, and disciplinary actions</w:t>
            </w:r>
            <w:r w:rsidR="00861E1C">
              <w:rPr>
                <w:rFonts w:cs="Arial"/>
              </w:rPr>
              <w:t>.</w:t>
            </w:r>
          </w:p>
          <w:p w:rsidR="00AB541F" w:rsidRPr="00AB541F" w:rsidRDefault="00AB541F" w:rsidP="00861E1C">
            <w:pPr>
              <w:ind w:left="360"/>
              <w:jc w:val="both"/>
              <w:rPr>
                <w:rFonts w:cs="Arial"/>
              </w:rPr>
            </w:pPr>
          </w:p>
          <w:p w:rsidR="003C41D9" w:rsidRPr="00756CB9" w:rsidRDefault="00756CB9" w:rsidP="00756CB9">
            <w:pPr>
              <w:jc w:val="both"/>
              <w:rPr>
                <w:rFonts w:cs="Arial"/>
                <w:b/>
              </w:rPr>
            </w:pPr>
            <w:r w:rsidRPr="00756CB9">
              <w:rPr>
                <w:rFonts w:cs="Arial"/>
                <w:b/>
              </w:rPr>
              <w:t xml:space="preserve">Accomplishments </w:t>
            </w:r>
          </w:p>
          <w:p w:rsidR="00433683" w:rsidRDefault="00433683" w:rsidP="00756CB9">
            <w:pPr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Incorporated ne</w:t>
            </w:r>
            <w:r w:rsidR="00DC02D4">
              <w:rPr>
                <w:rFonts w:cs="Arial"/>
              </w:rPr>
              <w:t>w SAN solution to replace dated system</w:t>
            </w:r>
            <w:r>
              <w:rPr>
                <w:rFonts w:cs="Arial"/>
              </w:rPr>
              <w:t>.</w:t>
            </w:r>
          </w:p>
          <w:p w:rsidR="00E621E5" w:rsidRPr="007D6019" w:rsidRDefault="004954AC" w:rsidP="007D6019">
            <w:pPr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Project management for monthly upgrades to McKesson</w:t>
            </w:r>
            <w:r w:rsidR="00E621E5">
              <w:rPr>
                <w:rFonts w:cs="Arial"/>
              </w:rPr>
              <w:t xml:space="preserve"> and Paragon</w:t>
            </w:r>
            <w:r>
              <w:rPr>
                <w:rFonts w:cs="Arial"/>
              </w:rPr>
              <w:t xml:space="preserve"> Suite</w:t>
            </w:r>
            <w:r w:rsidR="00E621E5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of applications.</w:t>
            </w:r>
            <w:r w:rsidR="007D6019">
              <w:rPr>
                <w:rFonts w:cs="Arial"/>
              </w:rPr>
              <w:t xml:space="preserve"> Structured guidelines and systematic approach to</w:t>
            </w:r>
            <w:r w:rsidR="00096767">
              <w:rPr>
                <w:rFonts w:cs="Arial"/>
              </w:rPr>
              <w:t xml:space="preserve"> working with d</w:t>
            </w:r>
            <w:r w:rsidR="007D6019">
              <w:rPr>
                <w:rFonts w:cs="Arial"/>
              </w:rPr>
              <w:t>octors and nurses on changes in the applications, databases and their templates.</w:t>
            </w:r>
          </w:p>
          <w:p w:rsidR="00433683" w:rsidRDefault="004954AC" w:rsidP="00756CB9">
            <w:pPr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Start</w:t>
            </w:r>
            <w:r w:rsidR="003E0BD3">
              <w:rPr>
                <w:rFonts w:cs="Arial"/>
              </w:rPr>
              <w:t xml:space="preserve"> and completion of</w:t>
            </w:r>
            <w:r w:rsidR="00433683">
              <w:rPr>
                <w:rFonts w:cs="Arial"/>
              </w:rPr>
              <w:t xml:space="preserve"> Win XP to Windows 7 migration</w:t>
            </w:r>
            <w:r w:rsidR="003E0BD3">
              <w:rPr>
                <w:rFonts w:cs="Arial"/>
              </w:rPr>
              <w:t xml:space="preserve"> project</w:t>
            </w:r>
            <w:r w:rsidR="00433683">
              <w:rPr>
                <w:rFonts w:cs="Arial"/>
              </w:rPr>
              <w:t>.</w:t>
            </w:r>
          </w:p>
          <w:p w:rsidR="00433683" w:rsidRDefault="00433683" w:rsidP="00756CB9">
            <w:pPr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Redesigned the Help Desk Support Model with very positive results.</w:t>
            </w:r>
          </w:p>
          <w:p w:rsidR="00DC02D4" w:rsidRPr="00AB541F" w:rsidRDefault="00DC02D4" w:rsidP="00756CB9">
            <w:pPr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Refined SLA’s; ensuring proper staffing and structure to support them.</w:t>
            </w:r>
          </w:p>
          <w:p w:rsidR="00433683" w:rsidRDefault="00433683" w:rsidP="00756CB9">
            <w:pPr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lastRenderedPageBreak/>
              <w:t>Integrated Web Content Filter</w:t>
            </w:r>
            <w:r w:rsidR="00DC02D4">
              <w:rPr>
                <w:rFonts w:cs="Arial"/>
              </w:rPr>
              <w:t>ing</w:t>
            </w:r>
            <w:r>
              <w:rPr>
                <w:rFonts w:cs="Arial"/>
              </w:rPr>
              <w:t xml:space="preserve"> – </w:t>
            </w:r>
            <w:r w:rsidR="003E0BD3">
              <w:rPr>
                <w:rFonts w:cs="Arial"/>
              </w:rPr>
              <w:t>gained 50% network speed increase</w:t>
            </w:r>
            <w:r>
              <w:rPr>
                <w:rFonts w:cs="Arial"/>
              </w:rPr>
              <w:t>.</w:t>
            </w:r>
          </w:p>
          <w:p w:rsidR="00DC02D4" w:rsidRDefault="00DC02D4" w:rsidP="00756CB9">
            <w:pPr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Created project outline for infrastructure upgrade to 2012 servers.</w:t>
            </w:r>
          </w:p>
          <w:p w:rsidR="00433683" w:rsidRDefault="00433683" w:rsidP="00756CB9">
            <w:pPr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Completed goals for Meaningful Use year</w:t>
            </w:r>
            <w:r w:rsidR="004954AC">
              <w:rPr>
                <w:rFonts w:cs="Arial"/>
              </w:rPr>
              <w:t xml:space="preserve"> 1 and</w:t>
            </w:r>
            <w:r>
              <w:rPr>
                <w:rFonts w:cs="Arial"/>
              </w:rPr>
              <w:t xml:space="preserve"> 2. </w:t>
            </w:r>
          </w:p>
          <w:p w:rsidR="0052715D" w:rsidRDefault="003E0BD3" w:rsidP="0070604E">
            <w:pPr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Re-e</w:t>
            </w:r>
            <w:r w:rsidR="00E63263">
              <w:rPr>
                <w:rFonts w:cs="Arial"/>
              </w:rPr>
              <w:t>ngineered w</w:t>
            </w:r>
            <w:r w:rsidR="00433683">
              <w:rPr>
                <w:rFonts w:cs="Arial"/>
              </w:rPr>
              <w:t>ireless network to support</w:t>
            </w:r>
            <w:r w:rsidR="0070604E">
              <w:rPr>
                <w:rFonts w:cs="Arial"/>
              </w:rPr>
              <w:t xml:space="preserve"> public and private WIFI</w:t>
            </w:r>
          </w:p>
          <w:p w:rsidR="0070604E" w:rsidRPr="0070604E" w:rsidRDefault="0070604E" w:rsidP="0070604E">
            <w:pPr>
              <w:ind w:left="360"/>
              <w:rPr>
                <w:rFonts w:cs="Arial"/>
              </w:rPr>
            </w:pPr>
          </w:p>
          <w:p w:rsidR="0052715D" w:rsidRDefault="0052715D" w:rsidP="0052715D">
            <w:pPr>
              <w:jc w:val="both"/>
              <w:rPr>
                <w:rFonts w:ascii="Arial Black" w:hAnsi="Arial Black" w:cs="Arial"/>
              </w:rPr>
            </w:pPr>
          </w:p>
          <w:p w:rsidR="003C41D9" w:rsidRPr="00C408B2" w:rsidRDefault="00D37294" w:rsidP="0052715D">
            <w:pPr>
              <w:jc w:val="both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2006 – 2014</w:t>
            </w:r>
            <w:r w:rsidR="00507D15" w:rsidRPr="00C408B2">
              <w:rPr>
                <w:rFonts w:ascii="Arial Black" w:hAnsi="Arial Black" w:cs="Arial"/>
              </w:rPr>
              <w:t xml:space="preserve"> </w:t>
            </w:r>
            <w:r w:rsidR="003C41D9" w:rsidRPr="00C408B2">
              <w:rPr>
                <w:rFonts w:ascii="Arial Black" w:hAnsi="Arial Black" w:cs="Arial"/>
              </w:rPr>
              <w:t>ACL Laboratories Advocate Health Care</w:t>
            </w:r>
          </w:p>
          <w:p w:rsidR="003C41D9" w:rsidRPr="00C408B2" w:rsidRDefault="00631EDE" w:rsidP="0052715D">
            <w:pPr>
              <w:spacing w:after="60"/>
              <w:jc w:val="both"/>
              <w:rPr>
                <w:rFonts w:ascii="Arial Black" w:hAnsi="Arial Black" w:cs="Arial"/>
                <w:b/>
              </w:rPr>
            </w:pPr>
            <w:r>
              <w:rPr>
                <w:rFonts w:ascii="Arial Black" w:hAnsi="Arial Black" w:cs="Arial"/>
                <w:b/>
              </w:rPr>
              <w:t>IT Manager</w:t>
            </w:r>
          </w:p>
          <w:p w:rsidR="00507D15" w:rsidRPr="00B91C7F" w:rsidRDefault="00507D15" w:rsidP="0052715D">
            <w:pPr>
              <w:jc w:val="both"/>
              <w:rPr>
                <w:rFonts w:cs="Arial"/>
                <w:b/>
              </w:rPr>
            </w:pPr>
          </w:p>
          <w:p w:rsidR="00AF0DC5" w:rsidRPr="00B91C7F" w:rsidRDefault="00AF0DC5" w:rsidP="0052715D">
            <w:pPr>
              <w:ind w:left="360"/>
              <w:jc w:val="both"/>
              <w:rPr>
                <w:rFonts w:cs="Arial"/>
                <w:b/>
              </w:rPr>
            </w:pPr>
            <w:r w:rsidRPr="00B91C7F">
              <w:rPr>
                <w:rFonts w:cs="Arial"/>
                <w:b/>
              </w:rPr>
              <w:t xml:space="preserve">Innovated, and oversaw many system wide initiatives that brought the IT infrastructure and </w:t>
            </w:r>
            <w:r w:rsidR="00A2611D" w:rsidRPr="00B91C7F">
              <w:rPr>
                <w:rFonts w:cs="Arial"/>
                <w:b/>
              </w:rPr>
              <w:t>Network Support</w:t>
            </w:r>
            <w:r w:rsidRPr="00B91C7F">
              <w:rPr>
                <w:rFonts w:cs="Arial"/>
                <w:b/>
              </w:rPr>
              <w:t xml:space="preserve"> to a largely improved efficient state. In addition to the implementation the projects w</w:t>
            </w:r>
            <w:r w:rsidR="00B91C7F" w:rsidRPr="00B91C7F">
              <w:rPr>
                <w:rFonts w:cs="Arial"/>
                <w:b/>
              </w:rPr>
              <w:t>as the management and maintenance</w:t>
            </w:r>
            <w:r w:rsidRPr="00B91C7F">
              <w:rPr>
                <w:rFonts w:cs="Arial"/>
                <w:b/>
              </w:rPr>
              <w:t xml:space="preserve"> </w:t>
            </w:r>
            <w:r w:rsidR="00B91C7F" w:rsidRPr="00B91C7F">
              <w:rPr>
                <w:rFonts w:cs="Arial"/>
                <w:b/>
              </w:rPr>
              <w:t xml:space="preserve">of </w:t>
            </w:r>
            <w:r w:rsidRPr="00B91C7F">
              <w:rPr>
                <w:rFonts w:cs="Arial"/>
                <w:b/>
              </w:rPr>
              <w:t>budget</w:t>
            </w:r>
            <w:r w:rsidR="00B91C7F" w:rsidRPr="00B91C7F">
              <w:rPr>
                <w:rFonts w:cs="Arial"/>
                <w:b/>
              </w:rPr>
              <w:t xml:space="preserve"> </w:t>
            </w:r>
            <w:r w:rsidRPr="00B91C7F">
              <w:rPr>
                <w:rFonts w:cs="Arial"/>
                <w:b/>
              </w:rPr>
              <w:t xml:space="preserve">for equipment, </w:t>
            </w:r>
            <w:r w:rsidR="00A2611D" w:rsidRPr="00B91C7F">
              <w:rPr>
                <w:rFonts w:cs="Arial"/>
                <w:b/>
              </w:rPr>
              <w:t>operations licensing and staff.</w:t>
            </w:r>
            <w:r w:rsidR="00A2611D" w:rsidRPr="00B91C7F">
              <w:rPr>
                <w:rFonts w:cs="Arial"/>
              </w:rPr>
              <w:t xml:space="preserve"> </w:t>
            </w:r>
            <w:r w:rsidR="00A2611D" w:rsidRPr="00B91C7F">
              <w:rPr>
                <w:rFonts w:cs="Arial"/>
                <w:b/>
              </w:rPr>
              <w:t xml:space="preserve">The projects </w:t>
            </w:r>
            <w:r w:rsidRPr="00B91C7F">
              <w:rPr>
                <w:rFonts w:cs="Arial"/>
                <w:b/>
              </w:rPr>
              <w:t>included implementation of the following:</w:t>
            </w:r>
          </w:p>
          <w:p w:rsidR="0031138A" w:rsidRDefault="00AD4701" w:rsidP="0052715D">
            <w:pPr>
              <w:numPr>
                <w:ilvl w:val="2"/>
                <w:numId w:val="14"/>
              </w:numPr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Implementation </w:t>
            </w:r>
            <w:r w:rsidR="00AF0DC5" w:rsidRPr="00B91C7F">
              <w:rPr>
                <w:rFonts w:cs="Arial"/>
              </w:rPr>
              <w:t>of</w:t>
            </w:r>
            <w:r>
              <w:rPr>
                <w:rFonts w:cs="Arial"/>
              </w:rPr>
              <w:t xml:space="preserve"> a</w:t>
            </w:r>
            <w:r w:rsidR="00AF0DC5" w:rsidRPr="00B91C7F">
              <w:rPr>
                <w:rFonts w:cs="Arial"/>
              </w:rPr>
              <w:t xml:space="preserve"> ticket</w:t>
            </w:r>
            <w:r w:rsidR="00F13586">
              <w:rPr>
                <w:rFonts w:cs="Arial"/>
              </w:rPr>
              <w:t>ing</w:t>
            </w:r>
            <w:r w:rsidR="00AF0DC5" w:rsidRPr="00B91C7F">
              <w:rPr>
                <w:rFonts w:cs="Arial"/>
              </w:rPr>
              <w:t xml:space="preserve"> system to replace emailed tickets - Heat Alert Monitor.</w:t>
            </w:r>
          </w:p>
          <w:p w:rsidR="00AF0DC5" w:rsidRPr="00B91C7F" w:rsidRDefault="00590631" w:rsidP="0052715D">
            <w:pPr>
              <w:numPr>
                <w:ilvl w:val="2"/>
                <w:numId w:val="14"/>
              </w:numPr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Conception and re-structuring</w:t>
            </w:r>
            <w:r w:rsidR="0031138A">
              <w:rPr>
                <w:rFonts w:cs="Arial"/>
              </w:rPr>
              <w:t xml:space="preserve"> of the Help Desk / Customer Service Center. </w:t>
            </w:r>
          </w:p>
          <w:p w:rsidR="00AF0DC5" w:rsidRPr="00B91C7F" w:rsidRDefault="00AF0DC5" w:rsidP="0052715D">
            <w:pPr>
              <w:numPr>
                <w:ilvl w:val="2"/>
                <w:numId w:val="14"/>
              </w:numPr>
              <w:ind w:left="360"/>
              <w:jc w:val="both"/>
              <w:rPr>
                <w:rFonts w:cs="Arial"/>
              </w:rPr>
            </w:pPr>
            <w:r w:rsidRPr="00B91C7F">
              <w:rPr>
                <w:rFonts w:cs="Arial"/>
              </w:rPr>
              <w:t>The use of LanDesk as network remote control, packaging, patching and monitoring tool.</w:t>
            </w:r>
          </w:p>
          <w:p w:rsidR="00AF0DC5" w:rsidRDefault="00590631" w:rsidP="0052715D">
            <w:pPr>
              <w:numPr>
                <w:ilvl w:val="2"/>
                <w:numId w:val="14"/>
              </w:numPr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Migration of</w:t>
            </w:r>
            <w:r w:rsidR="00AF0DC5" w:rsidRPr="00B91C7F">
              <w:rPr>
                <w:rFonts w:cs="Arial"/>
              </w:rPr>
              <w:t xml:space="preserve"> the company infrastructure change from Novell to MS Active Directory</w:t>
            </w:r>
          </w:p>
          <w:p w:rsidR="008E304A" w:rsidRDefault="008E304A" w:rsidP="0052715D">
            <w:pPr>
              <w:numPr>
                <w:ilvl w:val="2"/>
                <w:numId w:val="14"/>
              </w:numPr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Migrated PC’s to Windows 7 from XP</w:t>
            </w:r>
          </w:p>
          <w:p w:rsidR="008E304A" w:rsidRPr="00B91C7F" w:rsidRDefault="008E304A" w:rsidP="0052715D">
            <w:pPr>
              <w:numPr>
                <w:ilvl w:val="2"/>
                <w:numId w:val="14"/>
              </w:numPr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Migration from Office 2003 to Office 2010 and Office 365.</w:t>
            </w:r>
          </w:p>
          <w:p w:rsidR="00AF0DC5" w:rsidRPr="00B91C7F" w:rsidRDefault="00AF0DC5" w:rsidP="0052715D">
            <w:pPr>
              <w:numPr>
                <w:ilvl w:val="2"/>
                <w:numId w:val="14"/>
              </w:numPr>
              <w:ind w:left="360"/>
              <w:jc w:val="both"/>
              <w:rPr>
                <w:rFonts w:cs="Arial"/>
              </w:rPr>
            </w:pPr>
            <w:r w:rsidRPr="00B91C7F">
              <w:rPr>
                <w:rFonts w:cs="Arial"/>
              </w:rPr>
              <w:t>Managed migration project for email change from Sun iPlanet</w:t>
            </w:r>
            <w:r w:rsidR="0011152F">
              <w:rPr>
                <w:rFonts w:cs="Arial"/>
              </w:rPr>
              <w:t xml:space="preserve"> and Lotus Notes</w:t>
            </w:r>
            <w:r w:rsidRPr="00B91C7F">
              <w:rPr>
                <w:rFonts w:cs="Arial"/>
              </w:rPr>
              <w:t xml:space="preserve"> to MS Outlook</w:t>
            </w:r>
          </w:p>
          <w:p w:rsidR="004954AC" w:rsidRDefault="00D222C8" w:rsidP="0052715D">
            <w:pPr>
              <w:numPr>
                <w:ilvl w:val="2"/>
                <w:numId w:val="14"/>
              </w:numPr>
              <w:ind w:left="360"/>
              <w:jc w:val="both"/>
              <w:rPr>
                <w:rFonts w:cs="Arial"/>
              </w:rPr>
            </w:pPr>
            <w:r w:rsidRPr="00E621E5">
              <w:rPr>
                <w:rFonts w:cs="Arial"/>
              </w:rPr>
              <w:t xml:space="preserve">Use </w:t>
            </w:r>
            <w:r w:rsidR="00AF0DC5" w:rsidRPr="00E621E5">
              <w:rPr>
                <w:rFonts w:cs="Arial"/>
              </w:rPr>
              <w:t>of Citrix as replacement of full client</w:t>
            </w:r>
            <w:r w:rsidR="00E621E5" w:rsidRPr="00E621E5">
              <w:rPr>
                <w:rFonts w:cs="Arial"/>
              </w:rPr>
              <w:t xml:space="preserve"> applications</w:t>
            </w:r>
            <w:r w:rsidR="00AF0DC5" w:rsidRPr="00E621E5">
              <w:rPr>
                <w:rFonts w:cs="Arial"/>
              </w:rPr>
              <w:t xml:space="preserve"> software</w:t>
            </w:r>
            <w:r w:rsidR="00E621E5" w:rsidRPr="00E621E5">
              <w:rPr>
                <w:rFonts w:cs="Arial"/>
              </w:rPr>
              <w:t xml:space="preserve"> including Epic, AML, Com Lab, </w:t>
            </w:r>
            <w:proofErr w:type="spellStart"/>
            <w:r w:rsidR="00E621E5" w:rsidRPr="00E621E5">
              <w:rPr>
                <w:rFonts w:cs="Arial"/>
              </w:rPr>
              <w:t>MySys</w:t>
            </w:r>
            <w:proofErr w:type="spellEnd"/>
            <w:r w:rsidR="00E621E5" w:rsidRPr="00E621E5">
              <w:rPr>
                <w:rFonts w:cs="Arial"/>
              </w:rPr>
              <w:t xml:space="preserve">, </w:t>
            </w:r>
            <w:proofErr w:type="spellStart"/>
            <w:r w:rsidR="00E621E5">
              <w:rPr>
                <w:rFonts w:cs="Arial"/>
              </w:rPr>
              <w:t>Copath</w:t>
            </w:r>
            <w:proofErr w:type="spellEnd"/>
            <w:r w:rsidR="00E621E5">
              <w:rPr>
                <w:rFonts w:cs="Arial"/>
              </w:rPr>
              <w:t xml:space="preserve">, Nexus, File Nexus, </w:t>
            </w:r>
            <w:proofErr w:type="spellStart"/>
            <w:r w:rsidR="00E621E5">
              <w:rPr>
                <w:rFonts w:cs="Arial"/>
              </w:rPr>
              <w:t>Allergra</w:t>
            </w:r>
            <w:proofErr w:type="spellEnd"/>
            <w:r w:rsidR="00E621E5">
              <w:rPr>
                <w:rFonts w:cs="Arial"/>
              </w:rPr>
              <w:t xml:space="preserve">, </w:t>
            </w:r>
            <w:proofErr w:type="spellStart"/>
            <w:r w:rsidR="00E621E5">
              <w:rPr>
                <w:rFonts w:cs="Arial"/>
              </w:rPr>
              <w:t>LanDesk</w:t>
            </w:r>
            <w:proofErr w:type="spellEnd"/>
            <w:r w:rsidR="00E621E5">
              <w:rPr>
                <w:rFonts w:cs="Arial"/>
              </w:rPr>
              <w:t>, Sun Quest, Directory of Services, Med Speed, What’s Up, etc.</w:t>
            </w:r>
          </w:p>
          <w:p w:rsidR="00E621E5" w:rsidRPr="00E621E5" w:rsidRDefault="00E621E5" w:rsidP="00E621E5">
            <w:pPr>
              <w:ind w:left="360"/>
              <w:jc w:val="both"/>
              <w:rPr>
                <w:rFonts w:cs="Arial"/>
              </w:rPr>
            </w:pPr>
          </w:p>
          <w:p w:rsidR="00AF0DC5" w:rsidRPr="00B91C7F" w:rsidRDefault="00A2611D" w:rsidP="0052715D">
            <w:pPr>
              <w:ind w:left="360"/>
              <w:jc w:val="both"/>
              <w:rPr>
                <w:rFonts w:cs="Arial"/>
                <w:b/>
              </w:rPr>
            </w:pPr>
            <w:r w:rsidRPr="00B91C7F">
              <w:rPr>
                <w:rFonts w:cs="Arial"/>
                <w:b/>
              </w:rPr>
              <w:t xml:space="preserve">Managerial Tasks </w:t>
            </w:r>
          </w:p>
          <w:p w:rsidR="00A2611D" w:rsidRPr="00B91C7F" w:rsidRDefault="00A2611D" w:rsidP="0052715D">
            <w:pPr>
              <w:numPr>
                <w:ilvl w:val="2"/>
                <w:numId w:val="14"/>
              </w:numPr>
              <w:ind w:left="360"/>
              <w:jc w:val="both"/>
              <w:rPr>
                <w:rFonts w:cs="Arial"/>
              </w:rPr>
            </w:pPr>
            <w:r w:rsidRPr="00B91C7F">
              <w:rPr>
                <w:rFonts w:cs="Arial"/>
              </w:rPr>
              <w:t>Brought customer service survey results from 20</w:t>
            </w:r>
            <w:r w:rsidRPr="00B91C7F">
              <w:rPr>
                <w:rFonts w:cs="Arial"/>
                <w:vertAlign w:val="superscript"/>
              </w:rPr>
              <w:t>th</w:t>
            </w:r>
            <w:r w:rsidRPr="00B91C7F">
              <w:rPr>
                <w:rFonts w:cs="Arial"/>
              </w:rPr>
              <w:t xml:space="preserve"> percentile to 97</w:t>
            </w:r>
            <w:r w:rsidRPr="00B91C7F">
              <w:rPr>
                <w:rFonts w:cs="Arial"/>
                <w:vertAlign w:val="superscript"/>
              </w:rPr>
              <w:t xml:space="preserve">th </w:t>
            </w:r>
          </w:p>
          <w:p w:rsidR="003C41D9" w:rsidRDefault="003C41D9" w:rsidP="0052715D">
            <w:pPr>
              <w:numPr>
                <w:ilvl w:val="2"/>
                <w:numId w:val="14"/>
              </w:numPr>
              <w:ind w:left="360"/>
              <w:jc w:val="both"/>
              <w:rPr>
                <w:rFonts w:cs="Arial"/>
              </w:rPr>
            </w:pPr>
            <w:r w:rsidRPr="00B91C7F">
              <w:rPr>
                <w:rFonts w:cs="Arial"/>
              </w:rPr>
              <w:t>Managed an</w:t>
            </w:r>
            <w:r w:rsidR="004954AC">
              <w:rPr>
                <w:rFonts w:cs="Arial"/>
              </w:rPr>
              <w:t xml:space="preserve">d mentored network engineers, </w:t>
            </w:r>
            <w:r w:rsidRPr="00B91C7F">
              <w:rPr>
                <w:rFonts w:cs="Arial"/>
              </w:rPr>
              <w:t xml:space="preserve">desktop administrators supporting administration and maintenance of servers, desktops, laptops and the applications that ran on them. </w:t>
            </w:r>
          </w:p>
          <w:p w:rsidR="004954AC" w:rsidRPr="00B91C7F" w:rsidRDefault="004954AC" w:rsidP="0052715D">
            <w:pPr>
              <w:numPr>
                <w:ilvl w:val="2"/>
                <w:numId w:val="14"/>
              </w:numPr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Created structure for applications support team – defined roles and responsibilities for application analysts, clinical analysts and data base analysts.</w:t>
            </w:r>
          </w:p>
          <w:p w:rsidR="003C41D9" w:rsidRPr="00B91C7F" w:rsidRDefault="002A5195" w:rsidP="0052715D">
            <w:pPr>
              <w:numPr>
                <w:ilvl w:val="2"/>
                <w:numId w:val="14"/>
              </w:numPr>
              <w:ind w:left="360"/>
              <w:jc w:val="both"/>
              <w:rPr>
                <w:rFonts w:cs="Arial"/>
              </w:rPr>
            </w:pPr>
            <w:r w:rsidRPr="00B91C7F">
              <w:rPr>
                <w:rFonts w:cs="Arial"/>
              </w:rPr>
              <w:t>Conducted</w:t>
            </w:r>
            <w:r w:rsidR="003C41D9" w:rsidRPr="00B91C7F">
              <w:rPr>
                <w:rFonts w:cs="Arial"/>
              </w:rPr>
              <w:t xml:space="preserve"> associate reviews, hiring and delegate workload of staff.</w:t>
            </w:r>
          </w:p>
          <w:p w:rsidR="003C41D9" w:rsidRPr="00B91C7F" w:rsidRDefault="003C41D9" w:rsidP="0052715D">
            <w:pPr>
              <w:numPr>
                <w:ilvl w:val="2"/>
                <w:numId w:val="14"/>
              </w:numPr>
              <w:ind w:left="360"/>
              <w:jc w:val="both"/>
              <w:rPr>
                <w:rFonts w:cs="Arial"/>
              </w:rPr>
            </w:pPr>
            <w:r w:rsidRPr="00B91C7F">
              <w:rPr>
                <w:rFonts w:cs="Arial"/>
              </w:rPr>
              <w:t>Responsible for implementation of “Green Plan” initiative.</w:t>
            </w:r>
          </w:p>
          <w:p w:rsidR="003C41D9" w:rsidRPr="00B91C7F" w:rsidRDefault="003C41D9" w:rsidP="0052715D">
            <w:pPr>
              <w:numPr>
                <w:ilvl w:val="2"/>
                <w:numId w:val="14"/>
              </w:numPr>
              <w:ind w:left="360"/>
              <w:jc w:val="both"/>
              <w:rPr>
                <w:rFonts w:cs="Arial"/>
              </w:rPr>
            </w:pPr>
            <w:r w:rsidRPr="00B91C7F">
              <w:rPr>
                <w:rFonts w:cs="Arial"/>
              </w:rPr>
              <w:t>Liaison to business partners to assure compliance with their needs and wants.</w:t>
            </w:r>
          </w:p>
          <w:p w:rsidR="00094ABA" w:rsidRPr="00094ABA" w:rsidRDefault="003C41D9" w:rsidP="0052715D">
            <w:pPr>
              <w:numPr>
                <w:ilvl w:val="2"/>
                <w:numId w:val="14"/>
              </w:numPr>
              <w:ind w:left="360"/>
              <w:jc w:val="both"/>
              <w:rPr>
                <w:rFonts w:cs="Arial"/>
              </w:rPr>
            </w:pPr>
            <w:r w:rsidRPr="00B91C7F">
              <w:rPr>
                <w:rFonts w:cs="Arial"/>
              </w:rPr>
              <w:t>Research and investigation of new products that could make systems more efficient</w:t>
            </w:r>
            <w:r w:rsidR="004954AC">
              <w:rPr>
                <w:rFonts w:cs="Arial"/>
              </w:rPr>
              <w:t xml:space="preserve"> and cost effective</w:t>
            </w:r>
            <w:r w:rsidRPr="00B91C7F">
              <w:rPr>
                <w:rFonts w:cs="Arial"/>
              </w:rPr>
              <w:t>.</w:t>
            </w:r>
          </w:p>
          <w:p w:rsidR="003C41D9" w:rsidRPr="00B91C7F" w:rsidRDefault="003C41D9" w:rsidP="0052715D">
            <w:pPr>
              <w:jc w:val="both"/>
              <w:rPr>
                <w:rFonts w:cs="Arial"/>
              </w:rPr>
            </w:pPr>
          </w:p>
          <w:p w:rsidR="003C41D9" w:rsidRPr="00C408B2" w:rsidRDefault="003C41D9" w:rsidP="0052715D">
            <w:pPr>
              <w:jc w:val="both"/>
              <w:rPr>
                <w:rFonts w:ascii="Arial Black" w:hAnsi="Arial Black" w:cs="Arial"/>
              </w:rPr>
            </w:pPr>
          </w:p>
          <w:p w:rsidR="00BE6F55" w:rsidRPr="00C408B2" w:rsidRDefault="00BE6F55" w:rsidP="0052715D">
            <w:pPr>
              <w:jc w:val="both"/>
              <w:rPr>
                <w:rFonts w:ascii="Arial Black" w:hAnsi="Arial Black" w:cs="Arial"/>
              </w:rPr>
            </w:pPr>
            <w:r w:rsidRPr="00C408B2">
              <w:rPr>
                <w:rFonts w:ascii="Arial Black" w:hAnsi="Arial Black" w:cs="Arial"/>
              </w:rPr>
              <w:t>2005</w:t>
            </w:r>
            <w:r w:rsidR="002C24DD" w:rsidRPr="00C408B2">
              <w:rPr>
                <w:rFonts w:ascii="Arial Black" w:hAnsi="Arial Black" w:cs="Arial"/>
              </w:rPr>
              <w:t xml:space="preserve"> – 2006</w:t>
            </w:r>
            <w:r w:rsidR="004B4D84" w:rsidRPr="00C408B2">
              <w:rPr>
                <w:rFonts w:ascii="Arial Black" w:hAnsi="Arial Black" w:cs="Arial"/>
              </w:rPr>
              <w:t xml:space="preserve"> </w:t>
            </w:r>
            <w:proofErr w:type="spellStart"/>
            <w:r w:rsidRPr="00C408B2">
              <w:rPr>
                <w:rFonts w:ascii="Arial Black" w:hAnsi="Arial Black" w:cs="Arial"/>
              </w:rPr>
              <w:t>Tek</w:t>
            </w:r>
            <w:proofErr w:type="spellEnd"/>
            <w:r w:rsidRPr="00C408B2">
              <w:rPr>
                <w:rFonts w:ascii="Arial Black" w:hAnsi="Arial Black" w:cs="Arial"/>
              </w:rPr>
              <w:t xml:space="preserve"> Systems Inc</w:t>
            </w:r>
            <w:r w:rsidR="0080086F" w:rsidRPr="00C408B2">
              <w:rPr>
                <w:rFonts w:ascii="Arial Black" w:hAnsi="Arial Black" w:cs="Arial"/>
              </w:rPr>
              <w:t xml:space="preserve"> for Northern Trust Co.</w:t>
            </w:r>
            <w:r w:rsidRPr="00C408B2">
              <w:rPr>
                <w:rFonts w:ascii="Arial Black" w:hAnsi="Arial Black" w:cs="Arial"/>
              </w:rPr>
              <w:t>,</w:t>
            </w:r>
            <w:r w:rsidRPr="00C408B2">
              <w:rPr>
                <w:rFonts w:ascii="Arial Black" w:hAnsi="Arial Black" w:cs="Arial"/>
              </w:rPr>
              <w:tab/>
            </w:r>
            <w:smartTag w:uri="urn:schemas-microsoft-com:office:smarttags" w:element="place">
              <w:smartTag w:uri="urn:schemas-microsoft-com:office:smarttags" w:element="City">
                <w:r w:rsidRPr="00C408B2">
                  <w:rPr>
                    <w:rFonts w:ascii="Arial Black" w:hAnsi="Arial Black" w:cs="Arial"/>
                  </w:rPr>
                  <w:t>Chicago</w:t>
                </w:r>
              </w:smartTag>
              <w:r w:rsidRPr="00C408B2">
                <w:rPr>
                  <w:rFonts w:ascii="Arial Black" w:hAnsi="Arial Black" w:cs="Arial"/>
                </w:rPr>
                <w:t xml:space="preserve">, </w:t>
              </w:r>
              <w:smartTag w:uri="urn:schemas-microsoft-com:office:smarttags" w:element="State">
                <w:r w:rsidRPr="00C408B2">
                  <w:rPr>
                    <w:rFonts w:ascii="Arial Black" w:hAnsi="Arial Black" w:cs="Arial"/>
                  </w:rPr>
                  <w:t>IL</w:t>
                </w:r>
              </w:smartTag>
            </w:smartTag>
          </w:p>
          <w:p w:rsidR="00BE6F55" w:rsidRPr="00C408B2" w:rsidRDefault="007C6C48" w:rsidP="0052715D">
            <w:pPr>
              <w:pStyle w:val="JobTitle"/>
              <w:jc w:val="both"/>
              <w:rPr>
                <w:rFonts w:cs="Arial"/>
              </w:rPr>
            </w:pPr>
            <w:r w:rsidRPr="00C408B2">
              <w:rPr>
                <w:rFonts w:cs="Arial"/>
              </w:rPr>
              <w:t xml:space="preserve">IS </w:t>
            </w:r>
            <w:r w:rsidR="0080086F" w:rsidRPr="00C408B2">
              <w:rPr>
                <w:rFonts w:cs="Arial"/>
              </w:rPr>
              <w:t>Project Manager</w:t>
            </w:r>
            <w:r w:rsidRPr="00C408B2">
              <w:rPr>
                <w:rFonts w:cs="Arial"/>
              </w:rPr>
              <w:t xml:space="preserve"> – Sr.</w:t>
            </w:r>
            <w:r w:rsidR="00BE6F55" w:rsidRPr="00C408B2">
              <w:rPr>
                <w:rFonts w:cs="Arial"/>
              </w:rPr>
              <w:t xml:space="preserve"> </w:t>
            </w:r>
            <w:r w:rsidRPr="00C408B2">
              <w:rPr>
                <w:rFonts w:cs="Arial"/>
              </w:rPr>
              <w:t>LAN Admin</w:t>
            </w:r>
          </w:p>
          <w:p w:rsidR="0080086F" w:rsidRPr="00B91C7F" w:rsidRDefault="0080086F" w:rsidP="0052715D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</w:rPr>
              <w:t>Project Management for the certification of the Companies 190+ vended applications from licensing and, software procurement</w:t>
            </w:r>
            <w:r w:rsidR="005725C6" w:rsidRPr="00B91C7F">
              <w:rPr>
                <w:rFonts w:cs="Arial"/>
              </w:rPr>
              <w:t>,</w:t>
            </w:r>
            <w:r w:rsidRPr="00B91C7F">
              <w:rPr>
                <w:rFonts w:cs="Arial"/>
              </w:rPr>
              <w:t xml:space="preserve"> through testing to</w:t>
            </w:r>
            <w:r w:rsidR="005725C6" w:rsidRPr="00B91C7F">
              <w:rPr>
                <w:rFonts w:cs="Arial"/>
              </w:rPr>
              <w:t xml:space="preserve"> -</w:t>
            </w:r>
            <w:r w:rsidRPr="00B91C7F">
              <w:rPr>
                <w:rFonts w:cs="Arial"/>
              </w:rPr>
              <w:t xml:space="preserve"> full deployment. </w:t>
            </w:r>
          </w:p>
          <w:p w:rsidR="00BE6F55" w:rsidRPr="00B91C7F" w:rsidRDefault="004B4D84" w:rsidP="0052715D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  <w:snapToGrid w:val="0"/>
              </w:rPr>
              <w:t>Responsib</w:t>
            </w:r>
            <w:r w:rsidR="0080086F" w:rsidRPr="00B91C7F">
              <w:rPr>
                <w:rFonts w:cs="Arial"/>
                <w:snapToGrid w:val="0"/>
              </w:rPr>
              <w:t>i</w:t>
            </w:r>
            <w:r w:rsidRPr="00B91C7F">
              <w:rPr>
                <w:rFonts w:cs="Arial"/>
                <w:snapToGrid w:val="0"/>
              </w:rPr>
              <w:t>l</w:t>
            </w:r>
            <w:r w:rsidR="0080086F" w:rsidRPr="00B91C7F">
              <w:rPr>
                <w:rFonts w:cs="Arial"/>
                <w:snapToGrid w:val="0"/>
              </w:rPr>
              <w:t>ities</w:t>
            </w:r>
            <w:r w:rsidRPr="00B91C7F">
              <w:rPr>
                <w:rFonts w:cs="Arial"/>
                <w:snapToGrid w:val="0"/>
              </w:rPr>
              <w:t xml:space="preserve"> included: M</w:t>
            </w:r>
            <w:r w:rsidR="00BE6F55" w:rsidRPr="00B91C7F">
              <w:rPr>
                <w:rFonts w:cs="Arial"/>
                <w:snapToGrid w:val="0"/>
              </w:rPr>
              <w:t>onitoring Novell and/or NT serve</w:t>
            </w:r>
            <w:r w:rsidR="0080086F" w:rsidRPr="00B91C7F">
              <w:rPr>
                <w:rFonts w:cs="Arial"/>
                <w:snapToGrid w:val="0"/>
              </w:rPr>
              <w:t>r</w:t>
            </w:r>
            <w:r w:rsidR="00BE6F55" w:rsidRPr="00B91C7F">
              <w:rPr>
                <w:rFonts w:cs="Arial"/>
                <w:snapToGrid w:val="0"/>
              </w:rPr>
              <w:t>s to ensure proper</w:t>
            </w:r>
            <w:r w:rsidRPr="00B91C7F">
              <w:rPr>
                <w:rFonts w:cs="Arial"/>
                <w:snapToGrid w:val="0"/>
              </w:rPr>
              <w:t xml:space="preserve"> </w:t>
            </w:r>
            <w:r w:rsidR="00BE6F55" w:rsidRPr="00B91C7F">
              <w:rPr>
                <w:rFonts w:cs="Arial"/>
              </w:rPr>
              <w:t>operation</w:t>
            </w:r>
            <w:r w:rsidRPr="00B91C7F">
              <w:rPr>
                <w:rFonts w:cs="Arial"/>
              </w:rPr>
              <w:t xml:space="preserve"> </w:t>
            </w:r>
            <w:r w:rsidR="00BE6F55" w:rsidRPr="00B91C7F">
              <w:rPr>
                <w:rFonts w:cs="Arial"/>
              </w:rPr>
              <w:t>and function;</w:t>
            </w:r>
            <w:r w:rsidRPr="00B91C7F">
              <w:rPr>
                <w:rFonts w:cs="Arial"/>
              </w:rPr>
              <w:t xml:space="preserve"> Resolving</w:t>
            </w:r>
            <w:r w:rsidR="00BE6F55" w:rsidRPr="00B91C7F">
              <w:rPr>
                <w:rFonts w:cs="Arial"/>
              </w:rPr>
              <w:t xml:space="preserve"> network problems on systems and</w:t>
            </w:r>
            <w:r w:rsidRPr="00B91C7F">
              <w:rPr>
                <w:rFonts w:cs="Arial"/>
              </w:rPr>
              <w:t xml:space="preserve"> </w:t>
            </w:r>
            <w:r w:rsidR="00BE6F55" w:rsidRPr="00B91C7F">
              <w:rPr>
                <w:rFonts w:cs="Arial"/>
              </w:rPr>
              <w:t xml:space="preserve"> applications, including Net</w:t>
            </w:r>
            <w:r w:rsidRPr="00B91C7F">
              <w:rPr>
                <w:rFonts w:cs="Arial"/>
              </w:rPr>
              <w:t xml:space="preserve">ware/NT Servers and other </w:t>
            </w:r>
            <w:r w:rsidR="00BE6F55" w:rsidRPr="00B91C7F">
              <w:rPr>
                <w:rFonts w:cs="Arial"/>
              </w:rPr>
              <w:t>network</w:t>
            </w:r>
            <w:r w:rsidR="00BE6F55" w:rsidRPr="00B91C7F">
              <w:rPr>
                <w:rFonts w:cs="Arial"/>
                <w:snapToGrid w:val="0"/>
              </w:rPr>
              <w:t xml:space="preserve"> devices</w:t>
            </w:r>
            <w:r w:rsidRPr="00B91C7F">
              <w:rPr>
                <w:rFonts w:cs="Arial"/>
                <w:snapToGrid w:val="0"/>
              </w:rPr>
              <w:t xml:space="preserve">; </w:t>
            </w:r>
            <w:r w:rsidR="00BE6F55" w:rsidRPr="00B91C7F">
              <w:rPr>
                <w:rFonts w:cs="Arial"/>
                <w:snapToGrid w:val="0"/>
              </w:rPr>
              <w:t>Perform</w:t>
            </w:r>
            <w:r w:rsidRPr="00B91C7F">
              <w:rPr>
                <w:rFonts w:cs="Arial"/>
                <w:snapToGrid w:val="0"/>
              </w:rPr>
              <w:t>ed</w:t>
            </w:r>
            <w:r w:rsidR="00BE6F55" w:rsidRPr="00B91C7F">
              <w:rPr>
                <w:rFonts w:cs="Arial"/>
                <w:snapToGrid w:val="0"/>
              </w:rPr>
              <w:t xml:space="preserve"> daily monitorin</w:t>
            </w:r>
            <w:r w:rsidRPr="00B91C7F">
              <w:rPr>
                <w:rFonts w:cs="Arial"/>
                <w:snapToGrid w:val="0"/>
              </w:rPr>
              <w:t>g of all open calls</w:t>
            </w:r>
            <w:r w:rsidR="00BE6F55" w:rsidRPr="00B91C7F">
              <w:rPr>
                <w:rFonts w:cs="Arial"/>
                <w:snapToGrid w:val="0"/>
              </w:rPr>
              <w:t xml:space="preserve"> to ensure that service deli</w:t>
            </w:r>
            <w:r w:rsidRPr="00B91C7F">
              <w:rPr>
                <w:rFonts w:cs="Arial"/>
                <w:snapToGrid w:val="0"/>
              </w:rPr>
              <w:t xml:space="preserve">very goals were being  </w:t>
            </w:r>
            <w:r w:rsidR="00BE6F55" w:rsidRPr="00B91C7F">
              <w:rPr>
                <w:rFonts w:cs="Arial"/>
                <w:snapToGrid w:val="0"/>
              </w:rPr>
              <w:t>met</w:t>
            </w:r>
            <w:r w:rsidRPr="00B91C7F">
              <w:rPr>
                <w:rFonts w:cs="Arial"/>
                <w:snapToGrid w:val="0"/>
              </w:rPr>
              <w:t xml:space="preserve">; </w:t>
            </w:r>
            <w:r w:rsidR="00BE6F55" w:rsidRPr="00B91C7F">
              <w:rPr>
                <w:rFonts w:cs="Arial"/>
                <w:snapToGrid w:val="0"/>
              </w:rPr>
              <w:t>Function</w:t>
            </w:r>
            <w:r w:rsidRPr="00B91C7F">
              <w:rPr>
                <w:rFonts w:cs="Arial"/>
                <w:snapToGrid w:val="0"/>
              </w:rPr>
              <w:t>ed</w:t>
            </w:r>
            <w:r w:rsidR="00BE6F55" w:rsidRPr="00B91C7F">
              <w:rPr>
                <w:rFonts w:cs="Arial"/>
                <w:snapToGrid w:val="0"/>
              </w:rPr>
              <w:t xml:space="preserve"> as a technical </w:t>
            </w:r>
            <w:r w:rsidR="0080086F" w:rsidRPr="00B91C7F">
              <w:rPr>
                <w:rFonts w:cs="Arial"/>
                <w:snapToGrid w:val="0"/>
              </w:rPr>
              <w:t>team leader for the LAN/Admin</w:t>
            </w:r>
            <w:r w:rsidRPr="00B91C7F">
              <w:rPr>
                <w:rFonts w:cs="Arial"/>
                <w:snapToGrid w:val="0"/>
              </w:rPr>
              <w:t xml:space="preserve"> </w:t>
            </w:r>
            <w:r w:rsidR="00BE6F55" w:rsidRPr="00B91C7F">
              <w:rPr>
                <w:rFonts w:cs="Arial"/>
                <w:snapToGrid w:val="0"/>
              </w:rPr>
              <w:t>Support staff providing technical direct</w:t>
            </w:r>
            <w:r w:rsidR="00B91C7F">
              <w:rPr>
                <w:rFonts w:cs="Arial"/>
                <w:snapToGrid w:val="0"/>
              </w:rPr>
              <w:t xml:space="preserve">ion and assistance </w:t>
            </w:r>
            <w:r w:rsidR="00BE6F55" w:rsidRPr="00B91C7F">
              <w:rPr>
                <w:rFonts w:cs="Arial"/>
                <w:snapToGrid w:val="0"/>
              </w:rPr>
              <w:t>where needed</w:t>
            </w:r>
            <w:r w:rsidRPr="00B91C7F">
              <w:rPr>
                <w:rFonts w:cs="Arial"/>
                <w:snapToGrid w:val="0"/>
              </w:rPr>
              <w:t xml:space="preserve">; </w:t>
            </w:r>
            <w:r w:rsidR="00BE6F55" w:rsidRPr="00B91C7F">
              <w:rPr>
                <w:rFonts w:cs="Arial"/>
                <w:snapToGrid w:val="0"/>
              </w:rPr>
              <w:t>Ins</w:t>
            </w:r>
            <w:r w:rsidRPr="00B91C7F">
              <w:rPr>
                <w:rFonts w:cs="Arial"/>
                <w:snapToGrid w:val="0"/>
              </w:rPr>
              <w:t xml:space="preserve">talled </w:t>
            </w:r>
            <w:r w:rsidR="00BE6F55" w:rsidRPr="00B91C7F">
              <w:rPr>
                <w:rFonts w:cs="Arial"/>
                <w:snapToGrid w:val="0"/>
              </w:rPr>
              <w:t>networking</w:t>
            </w:r>
            <w:r w:rsidRPr="00B91C7F">
              <w:rPr>
                <w:rFonts w:cs="Arial"/>
                <w:snapToGrid w:val="0"/>
              </w:rPr>
              <w:t xml:space="preserve"> software and associated hardware updates;</w:t>
            </w:r>
            <w:r w:rsidR="00BE6F55" w:rsidRPr="00B91C7F">
              <w:rPr>
                <w:rFonts w:cs="Arial"/>
                <w:snapToGrid w:val="0"/>
              </w:rPr>
              <w:t xml:space="preserve"> Establish</w:t>
            </w:r>
            <w:r w:rsidRPr="00B91C7F">
              <w:rPr>
                <w:rFonts w:cs="Arial"/>
                <w:snapToGrid w:val="0"/>
              </w:rPr>
              <w:t xml:space="preserve">ed parameters related to network </w:t>
            </w:r>
            <w:r w:rsidR="00BE6F55" w:rsidRPr="00B91C7F">
              <w:rPr>
                <w:rFonts w:cs="Arial"/>
                <w:snapToGrid w:val="0"/>
              </w:rPr>
              <w:t>configuration, testing and debugging, Prepare</w:t>
            </w:r>
            <w:r w:rsidRPr="00B91C7F">
              <w:rPr>
                <w:rFonts w:cs="Arial"/>
                <w:snapToGrid w:val="0"/>
              </w:rPr>
              <w:t>d</w:t>
            </w:r>
            <w:r w:rsidR="00BE6F55" w:rsidRPr="00B91C7F">
              <w:rPr>
                <w:rFonts w:cs="Arial"/>
                <w:snapToGrid w:val="0"/>
              </w:rPr>
              <w:t xml:space="preserve"> all or parts of formal proposals on network hardware </w:t>
            </w:r>
            <w:r w:rsidR="00B91C7F">
              <w:rPr>
                <w:rFonts w:cs="Arial"/>
                <w:snapToGrid w:val="0"/>
              </w:rPr>
              <w:t xml:space="preserve">and software </w:t>
            </w:r>
            <w:r w:rsidRPr="00B91C7F">
              <w:rPr>
                <w:rFonts w:cs="Arial"/>
                <w:snapToGrid w:val="0"/>
              </w:rPr>
              <w:t>products;</w:t>
            </w:r>
            <w:r w:rsidR="00BE6F55" w:rsidRPr="00B91C7F">
              <w:rPr>
                <w:rFonts w:cs="Arial"/>
                <w:snapToGrid w:val="0"/>
              </w:rPr>
              <w:t xml:space="preserve"> </w:t>
            </w:r>
            <w:r w:rsidR="001E50DA" w:rsidRPr="00B91C7F">
              <w:rPr>
                <w:rFonts w:cs="Arial"/>
                <w:snapToGrid w:val="0"/>
              </w:rPr>
              <w:t>Provided support for D</w:t>
            </w:r>
            <w:r w:rsidR="00BE6F55" w:rsidRPr="00B91C7F">
              <w:rPr>
                <w:rFonts w:cs="Arial"/>
                <w:snapToGrid w:val="0"/>
              </w:rPr>
              <w:t>ata center, des</w:t>
            </w:r>
            <w:r w:rsidR="001E50DA" w:rsidRPr="00B91C7F">
              <w:rPr>
                <w:rFonts w:cs="Arial"/>
                <w:snapToGrid w:val="0"/>
              </w:rPr>
              <w:t xml:space="preserve">k side and help desk support in a </w:t>
            </w:r>
            <w:r w:rsidR="0080086F" w:rsidRPr="00B91C7F">
              <w:rPr>
                <w:rFonts w:cs="Arial"/>
                <w:snapToGrid w:val="0"/>
              </w:rPr>
              <w:t>7500+ user environment, 7000</w:t>
            </w:r>
            <w:r w:rsidR="00BE6F55" w:rsidRPr="00B91C7F">
              <w:rPr>
                <w:rFonts w:cs="Arial"/>
                <w:snapToGrid w:val="0"/>
              </w:rPr>
              <w:t>+ Computer</w:t>
            </w:r>
            <w:r w:rsidR="0080086F" w:rsidRPr="00B91C7F">
              <w:rPr>
                <w:rFonts w:cs="Arial"/>
                <w:snapToGrid w:val="0"/>
              </w:rPr>
              <w:t>s</w:t>
            </w:r>
            <w:r w:rsidR="00BE6F55" w:rsidRPr="00B91C7F">
              <w:rPr>
                <w:rFonts w:cs="Arial"/>
                <w:snapToGrid w:val="0"/>
              </w:rPr>
              <w:t xml:space="preserve"> and </w:t>
            </w:r>
            <w:r w:rsidR="0080086F" w:rsidRPr="00B91C7F">
              <w:rPr>
                <w:rFonts w:cs="Arial"/>
                <w:snapToGrid w:val="0"/>
              </w:rPr>
              <w:lastRenderedPageBreak/>
              <w:t>900</w:t>
            </w:r>
            <w:r w:rsidR="00BE6F55" w:rsidRPr="00B91C7F">
              <w:rPr>
                <w:rFonts w:cs="Arial"/>
                <w:snapToGrid w:val="0"/>
              </w:rPr>
              <w:t>+ Servers.</w:t>
            </w:r>
            <w:r w:rsidR="001E50DA" w:rsidRPr="00B91C7F">
              <w:rPr>
                <w:rFonts w:cs="Arial"/>
                <w:snapToGrid w:val="0"/>
              </w:rPr>
              <w:t xml:space="preserve">  24 hours a day 7 days a week.</w:t>
            </w:r>
          </w:p>
          <w:p w:rsidR="0052715D" w:rsidRDefault="0052715D" w:rsidP="0052715D">
            <w:pPr>
              <w:jc w:val="both"/>
              <w:rPr>
                <w:rFonts w:ascii="Arial Black" w:hAnsi="Arial Black" w:cs="Arial"/>
              </w:rPr>
            </w:pPr>
          </w:p>
          <w:p w:rsidR="00F824D2" w:rsidRDefault="00F824D2" w:rsidP="0052715D">
            <w:pPr>
              <w:jc w:val="both"/>
              <w:rPr>
                <w:rFonts w:ascii="Arial Black" w:hAnsi="Arial Black" w:cs="Arial"/>
              </w:rPr>
            </w:pPr>
          </w:p>
          <w:p w:rsidR="005B7AF1" w:rsidRPr="00C408B2" w:rsidRDefault="005B7AF1" w:rsidP="0052715D">
            <w:pPr>
              <w:jc w:val="both"/>
              <w:rPr>
                <w:rFonts w:ascii="Arial Black" w:hAnsi="Arial Black" w:cs="Arial"/>
              </w:rPr>
            </w:pPr>
            <w:r w:rsidRPr="00C408B2">
              <w:rPr>
                <w:rFonts w:ascii="Arial Black" w:hAnsi="Arial Black" w:cs="Arial"/>
              </w:rPr>
              <w:t xml:space="preserve">1999 - </w:t>
            </w:r>
            <w:r w:rsidR="00BE6F55" w:rsidRPr="00C408B2">
              <w:rPr>
                <w:rFonts w:ascii="Arial Black" w:hAnsi="Arial Black" w:cs="Arial"/>
              </w:rPr>
              <w:t>2005</w:t>
            </w:r>
            <w:r w:rsidRPr="00C408B2">
              <w:rPr>
                <w:rFonts w:ascii="Arial Black" w:hAnsi="Arial Black" w:cs="Arial"/>
              </w:rPr>
              <w:tab/>
              <w:t>Midwest Generation EME, LLC</w:t>
            </w:r>
            <w:r w:rsidRPr="00C408B2">
              <w:rPr>
                <w:rFonts w:ascii="Arial Black" w:hAnsi="Arial Black" w:cs="Arial"/>
              </w:rPr>
              <w:tab/>
            </w:r>
            <w:r w:rsidR="00D264CA" w:rsidRPr="00C408B2">
              <w:rPr>
                <w:rFonts w:ascii="Arial Black" w:hAnsi="Arial Black" w:cs="Arial"/>
              </w:rPr>
              <w:t>Chicago</w:t>
            </w:r>
            <w:r w:rsidRPr="00C408B2">
              <w:rPr>
                <w:rFonts w:ascii="Arial Black" w:hAnsi="Arial Black" w:cs="Arial"/>
              </w:rPr>
              <w:t>, IL</w:t>
            </w:r>
          </w:p>
          <w:p w:rsidR="00665476" w:rsidRPr="00C408B2" w:rsidRDefault="00487955" w:rsidP="0052715D">
            <w:pPr>
              <w:pStyle w:val="JobTitle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Network Support </w:t>
            </w:r>
            <w:r w:rsidR="00665476" w:rsidRPr="00C408B2">
              <w:rPr>
                <w:rFonts w:cs="Arial"/>
              </w:rPr>
              <w:t>Team Lead</w:t>
            </w:r>
          </w:p>
          <w:p w:rsidR="00665476" w:rsidRPr="00B91C7F" w:rsidRDefault="00665476" w:rsidP="0052715D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  <w:snapToGrid w:val="0"/>
              </w:rPr>
              <w:t xml:space="preserve">Level 2 and Level 3 Data center, desk side and help desk support in a 1500+ user environment, 900+ Computer and 125+ Servers.  24 hours a day 7 days a week. </w:t>
            </w:r>
          </w:p>
          <w:p w:rsidR="00665476" w:rsidRPr="00B91C7F" w:rsidRDefault="00665476" w:rsidP="0052715D">
            <w:pPr>
              <w:pStyle w:val="Achievement"/>
              <w:rPr>
                <w:rFonts w:cs="Arial"/>
                <w:lang w:val="fr-FR"/>
              </w:rPr>
            </w:pPr>
            <w:r w:rsidRPr="00B91C7F">
              <w:rPr>
                <w:rFonts w:cs="Arial"/>
                <w:snapToGrid w:val="0"/>
                <w:lang w:val="fr-FR"/>
              </w:rPr>
              <w:t xml:space="preserve">Novell 4.x, 5.x administration, </w:t>
            </w:r>
            <w:r w:rsidRPr="00B91C7F">
              <w:rPr>
                <w:rFonts w:cs="Arial"/>
                <w:snapToGrid w:val="0"/>
              </w:rPr>
              <w:t>Installation and configuration</w:t>
            </w:r>
          </w:p>
          <w:p w:rsidR="00665476" w:rsidRPr="00B91C7F" w:rsidRDefault="00665476" w:rsidP="0052715D">
            <w:pPr>
              <w:pStyle w:val="Achievement"/>
              <w:rPr>
                <w:rFonts w:cs="Arial"/>
                <w:lang w:val="fr-FR"/>
              </w:rPr>
            </w:pPr>
            <w:r w:rsidRPr="00B91C7F">
              <w:rPr>
                <w:rFonts w:cs="Arial"/>
                <w:snapToGrid w:val="0"/>
              </w:rPr>
              <w:t>Microsoft NT, 2000 and 2003 Server installation, configuration and administration.</w:t>
            </w:r>
          </w:p>
          <w:p w:rsidR="00665476" w:rsidRPr="00B91C7F" w:rsidRDefault="00665476" w:rsidP="0052715D">
            <w:pPr>
              <w:pStyle w:val="Achievement"/>
              <w:rPr>
                <w:rFonts w:cs="Arial"/>
                <w:lang w:val="fr-FR"/>
              </w:rPr>
            </w:pPr>
            <w:r w:rsidRPr="00B91C7F">
              <w:rPr>
                <w:rFonts w:cs="Arial"/>
                <w:snapToGrid w:val="0"/>
              </w:rPr>
              <w:t>Administration of Active Directory and GPO’s.</w:t>
            </w:r>
          </w:p>
          <w:p w:rsidR="00665476" w:rsidRPr="00B91C7F" w:rsidRDefault="00665476" w:rsidP="0052715D">
            <w:pPr>
              <w:pStyle w:val="Achievement"/>
              <w:rPr>
                <w:rFonts w:cs="Arial"/>
                <w:snapToGrid w:val="0"/>
              </w:rPr>
            </w:pPr>
            <w:r w:rsidRPr="00B91C7F">
              <w:rPr>
                <w:rFonts w:cs="Arial"/>
                <w:snapToGrid w:val="0"/>
              </w:rPr>
              <w:t>Hardware support for servers, desktops, laptops and Printers.</w:t>
            </w:r>
          </w:p>
          <w:p w:rsidR="00665476" w:rsidRPr="00B91C7F" w:rsidRDefault="00665476" w:rsidP="0052715D">
            <w:pPr>
              <w:pStyle w:val="Achievement"/>
              <w:rPr>
                <w:rFonts w:cs="Arial"/>
                <w:snapToGrid w:val="0"/>
              </w:rPr>
            </w:pPr>
            <w:r w:rsidRPr="00B91C7F">
              <w:rPr>
                <w:rFonts w:cs="Arial"/>
                <w:snapToGrid w:val="0"/>
              </w:rPr>
              <w:t>Lotus Notes v.4, 5, 6 support and, upgrading.</w:t>
            </w:r>
          </w:p>
          <w:p w:rsidR="00665476" w:rsidRPr="00B91C7F" w:rsidRDefault="00665476" w:rsidP="0052715D">
            <w:pPr>
              <w:pStyle w:val="Achievement"/>
              <w:rPr>
                <w:rFonts w:cs="Arial"/>
                <w:snapToGrid w:val="0"/>
              </w:rPr>
            </w:pPr>
            <w:r w:rsidRPr="00B91C7F">
              <w:rPr>
                <w:rFonts w:cs="Arial"/>
                <w:snapToGrid w:val="0"/>
              </w:rPr>
              <w:t xml:space="preserve">Disaster Recovery and back-up with SDLT, DLT, 8mm and Optical Disk using </w:t>
            </w:r>
            <w:proofErr w:type="spellStart"/>
            <w:r w:rsidRPr="00B91C7F">
              <w:rPr>
                <w:rFonts w:cs="Arial"/>
                <w:snapToGrid w:val="0"/>
              </w:rPr>
              <w:t>ArcserveIT</w:t>
            </w:r>
            <w:proofErr w:type="spellEnd"/>
            <w:r w:rsidRPr="00B91C7F">
              <w:rPr>
                <w:rFonts w:cs="Arial"/>
                <w:snapToGrid w:val="0"/>
              </w:rPr>
              <w:t xml:space="preserve"> 6.6, </w:t>
            </w:r>
            <w:proofErr w:type="spellStart"/>
            <w:r w:rsidRPr="00B91C7F">
              <w:rPr>
                <w:rFonts w:cs="Arial"/>
                <w:snapToGrid w:val="0"/>
              </w:rPr>
              <w:t>Brightstor</w:t>
            </w:r>
            <w:proofErr w:type="spellEnd"/>
            <w:r w:rsidRPr="00B91C7F">
              <w:rPr>
                <w:rFonts w:cs="Arial"/>
                <w:snapToGrid w:val="0"/>
              </w:rPr>
              <w:t xml:space="preserve"> 9/10 and Backup Exec 8.</w:t>
            </w:r>
          </w:p>
          <w:p w:rsidR="00665476" w:rsidRPr="00B91C7F" w:rsidRDefault="00665476" w:rsidP="0052715D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  <w:snapToGrid w:val="0"/>
              </w:rPr>
              <w:t xml:space="preserve">Application packaging and deployment using batch routines, Wise Install, MSI Installer, </w:t>
            </w:r>
            <w:proofErr w:type="spellStart"/>
            <w:r w:rsidRPr="00B91C7F">
              <w:rPr>
                <w:rFonts w:cs="Arial"/>
                <w:snapToGrid w:val="0"/>
              </w:rPr>
              <w:t>ZENWork’s</w:t>
            </w:r>
            <w:proofErr w:type="spellEnd"/>
            <w:r w:rsidRPr="00B91C7F">
              <w:rPr>
                <w:rFonts w:cs="Arial"/>
                <w:snapToGrid w:val="0"/>
              </w:rPr>
              <w:t xml:space="preserve"> and </w:t>
            </w:r>
            <w:proofErr w:type="spellStart"/>
            <w:r w:rsidRPr="00B91C7F">
              <w:rPr>
                <w:rFonts w:cs="Arial"/>
                <w:snapToGrid w:val="0"/>
              </w:rPr>
              <w:t>LanDesk</w:t>
            </w:r>
            <w:proofErr w:type="spellEnd"/>
            <w:r w:rsidRPr="00B91C7F">
              <w:rPr>
                <w:rFonts w:cs="Arial"/>
                <w:snapToGrid w:val="0"/>
              </w:rPr>
              <w:t xml:space="preserve"> enhanced package builders.</w:t>
            </w:r>
          </w:p>
          <w:p w:rsidR="00665476" w:rsidRPr="00B91C7F" w:rsidRDefault="00665476" w:rsidP="0052715D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  <w:snapToGrid w:val="0"/>
              </w:rPr>
              <w:t>Backup Citrix Administrator.</w:t>
            </w:r>
          </w:p>
          <w:p w:rsidR="00665476" w:rsidRPr="00B91C7F" w:rsidRDefault="00665476" w:rsidP="0052715D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  <w:snapToGrid w:val="0"/>
              </w:rPr>
              <w:t xml:space="preserve">Support of all Telecommunications system to include, </w:t>
            </w:r>
            <w:smartTag w:uri="urn:schemas-microsoft-com:office:smarttags" w:element="place">
              <w:r w:rsidRPr="00B91C7F">
                <w:rPr>
                  <w:rFonts w:cs="Arial"/>
                  <w:snapToGrid w:val="0"/>
                </w:rPr>
                <w:t>Meridian</w:t>
              </w:r>
            </w:smartTag>
            <w:r w:rsidRPr="00B91C7F">
              <w:rPr>
                <w:rFonts w:cs="Arial"/>
                <w:snapToGrid w:val="0"/>
              </w:rPr>
              <w:t xml:space="preserve"> phone switch, </w:t>
            </w:r>
            <w:proofErr w:type="spellStart"/>
            <w:r w:rsidRPr="00B91C7F">
              <w:rPr>
                <w:rFonts w:cs="Arial"/>
                <w:snapToGrid w:val="0"/>
              </w:rPr>
              <w:t>Octel</w:t>
            </w:r>
            <w:proofErr w:type="spellEnd"/>
            <w:r w:rsidRPr="00B91C7F">
              <w:rPr>
                <w:rFonts w:cs="Arial"/>
                <w:snapToGrid w:val="0"/>
              </w:rPr>
              <w:t xml:space="preserve"> Voicemail, in-house paging, long range paging, cell phones and all Motorola 2-way radio equipment.</w:t>
            </w:r>
          </w:p>
          <w:p w:rsidR="00665476" w:rsidRPr="00B91C7F" w:rsidRDefault="00665476" w:rsidP="0052715D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  <w:snapToGrid w:val="0"/>
              </w:rPr>
              <w:t>Hardware and software support of security system and video surveillance.</w:t>
            </w:r>
          </w:p>
          <w:p w:rsidR="00665476" w:rsidRPr="00B91C7F" w:rsidRDefault="00665476" w:rsidP="0052715D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  <w:snapToGrid w:val="0"/>
              </w:rPr>
              <w:t>Created a regionalized Windows XP image for desktops and laptops.</w:t>
            </w:r>
          </w:p>
          <w:p w:rsidR="00665476" w:rsidRPr="00B91C7F" w:rsidRDefault="00665476" w:rsidP="0052715D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  <w:snapToGrid w:val="0"/>
              </w:rPr>
              <w:t xml:space="preserve">Lead engineer on desktop platform migration from Win9x to </w:t>
            </w:r>
            <w:proofErr w:type="spellStart"/>
            <w:r w:rsidRPr="00B91C7F">
              <w:rPr>
                <w:rFonts w:cs="Arial"/>
                <w:snapToGrid w:val="0"/>
              </w:rPr>
              <w:t>WinXP</w:t>
            </w:r>
            <w:proofErr w:type="spellEnd"/>
            <w:r w:rsidRPr="00B91C7F">
              <w:rPr>
                <w:rFonts w:cs="Arial"/>
                <w:snapToGrid w:val="0"/>
              </w:rPr>
              <w:t xml:space="preserve"> and, all upgraded versions of software applications. </w:t>
            </w:r>
          </w:p>
          <w:p w:rsidR="00665476" w:rsidRPr="00B91C7F" w:rsidRDefault="00665476" w:rsidP="0052715D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  <w:snapToGrid w:val="0"/>
              </w:rPr>
              <w:t>Support engineer on Active Directory migration from Novell 4.12</w:t>
            </w:r>
          </w:p>
          <w:p w:rsidR="005B7AF1" w:rsidRPr="00786F3F" w:rsidRDefault="00665476" w:rsidP="0052715D">
            <w:pPr>
              <w:pStyle w:val="Achievement"/>
              <w:rPr>
                <w:rFonts w:cs="Arial"/>
                <w:snapToGrid w:val="0"/>
              </w:rPr>
            </w:pPr>
            <w:r w:rsidRPr="00B91C7F">
              <w:rPr>
                <w:rFonts w:cs="Arial"/>
              </w:rPr>
              <w:t>Supervised and mentored 14 desktop engineers within Desktop Group.</w:t>
            </w:r>
          </w:p>
          <w:p w:rsidR="00786F3F" w:rsidRDefault="00786F3F" w:rsidP="0052715D">
            <w:pPr>
              <w:pStyle w:val="CompanyName"/>
              <w:jc w:val="both"/>
              <w:rPr>
                <w:lang w:val="fr-FR"/>
              </w:rPr>
            </w:pPr>
            <w:r>
              <w:rPr>
                <w:lang w:val="fr-FR"/>
              </w:rPr>
              <w:t>1995 - 1999</w:t>
            </w:r>
            <w:r>
              <w:rPr>
                <w:lang w:val="fr-FR"/>
              </w:rPr>
              <w:tab/>
              <w:t>Bank One</w:t>
            </w:r>
            <w:r>
              <w:rPr>
                <w:lang w:val="fr-FR"/>
              </w:rPr>
              <w:tab/>
              <w:t>Chicago, IL</w:t>
            </w:r>
          </w:p>
          <w:p w:rsidR="00786F3F" w:rsidRDefault="00786F3F" w:rsidP="0052715D">
            <w:pPr>
              <w:pStyle w:val="JobTitle"/>
              <w:jc w:val="both"/>
              <w:rPr>
                <w:rFonts w:ascii="Arial" w:hAnsi="Arial"/>
              </w:rPr>
            </w:pPr>
            <w:r>
              <w:t xml:space="preserve">Sr. Network Engineer </w:t>
            </w:r>
          </w:p>
          <w:p w:rsidR="00786F3F" w:rsidRDefault="00786F3F" w:rsidP="0052715D">
            <w:pPr>
              <w:pStyle w:val="Achievement"/>
            </w:pPr>
            <w:r>
              <w:rPr>
                <w:snapToGrid w:val="0"/>
              </w:rPr>
              <w:t>Level 2 and Level 3 desk side and help desk support in a 4000 user environment with 2200 PC’s.</w:t>
            </w:r>
          </w:p>
          <w:p w:rsidR="00786F3F" w:rsidRDefault="00786F3F" w:rsidP="0052715D">
            <w:pPr>
              <w:pStyle w:val="Achievement"/>
            </w:pPr>
            <w:r>
              <w:rPr>
                <w:snapToGrid w:val="0"/>
              </w:rPr>
              <w:t>Novell 4.x and Microsoft NT 4.x administration</w:t>
            </w:r>
          </w:p>
          <w:p w:rsidR="00786F3F" w:rsidRDefault="00786F3F" w:rsidP="0052715D">
            <w:pPr>
              <w:pStyle w:val="Achievement"/>
            </w:pPr>
            <w:r>
              <w:rPr>
                <w:snapToGrid w:val="0"/>
              </w:rPr>
              <w:t>Network documentation and file clean up.</w:t>
            </w:r>
          </w:p>
          <w:p w:rsidR="00786F3F" w:rsidRDefault="00786F3F" w:rsidP="0052715D">
            <w:pPr>
              <w:pStyle w:val="Achievement"/>
            </w:pPr>
            <w:r>
              <w:rPr>
                <w:snapToGrid w:val="0"/>
              </w:rPr>
              <w:t>Novell 4.x &amp; 5.x Installation and configuration</w:t>
            </w:r>
          </w:p>
          <w:p w:rsidR="00786F3F" w:rsidRDefault="00786F3F" w:rsidP="0052715D">
            <w:pPr>
              <w:pStyle w:val="Achievement"/>
              <w:rPr>
                <w:snapToGrid w:val="0"/>
              </w:rPr>
            </w:pPr>
            <w:r>
              <w:t>Procurement, installation and data migration for 44 offices.</w:t>
            </w:r>
            <w:r>
              <w:rPr>
                <w:snapToGrid w:val="0"/>
              </w:rPr>
              <w:t xml:space="preserve"> </w:t>
            </w:r>
          </w:p>
          <w:p w:rsidR="00786F3F" w:rsidRDefault="00786F3F" w:rsidP="0052715D">
            <w:pPr>
              <w:pStyle w:val="Achievement"/>
              <w:rPr>
                <w:snapToGrid w:val="0"/>
              </w:rPr>
            </w:pPr>
            <w:r>
              <w:t>Oversaw and mentored 5 desktop engineers within Desktop Group.</w:t>
            </w:r>
          </w:p>
          <w:p w:rsidR="00786F3F" w:rsidRDefault="00786F3F" w:rsidP="0052715D">
            <w:pPr>
              <w:pStyle w:val="Achievement"/>
              <w:rPr>
                <w:snapToGrid w:val="0"/>
              </w:rPr>
            </w:pPr>
            <w:r>
              <w:rPr>
                <w:snapToGrid w:val="0"/>
              </w:rPr>
              <w:t xml:space="preserve">Migrated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napToGrid w:val="0"/>
                  </w:rPr>
                  <w:t>Chicago</w:t>
                </w:r>
              </w:smartTag>
            </w:smartTag>
            <w:r>
              <w:rPr>
                <w:snapToGrid w:val="0"/>
              </w:rPr>
              <w:t xml:space="preserve"> office to new facility.</w:t>
            </w:r>
          </w:p>
          <w:p w:rsidR="00786F3F" w:rsidRDefault="00786F3F" w:rsidP="0052715D">
            <w:pPr>
              <w:pStyle w:val="Achievement"/>
              <w:rPr>
                <w:snapToGrid w:val="0"/>
              </w:rPr>
            </w:pPr>
            <w:r>
              <w:rPr>
                <w:snapToGrid w:val="0"/>
              </w:rPr>
              <w:t>Hardware support for servers, desktops, and laptops</w:t>
            </w:r>
          </w:p>
          <w:p w:rsidR="00786F3F" w:rsidRDefault="00786F3F" w:rsidP="0052715D">
            <w:pPr>
              <w:pStyle w:val="Achievement"/>
              <w:rPr>
                <w:snapToGrid w:val="0"/>
              </w:rPr>
            </w:pPr>
            <w:r>
              <w:rPr>
                <w:snapToGrid w:val="0"/>
              </w:rPr>
              <w:t>Disaster Recovery and back-up with DLT, 8mm and Optical Disk</w:t>
            </w:r>
          </w:p>
          <w:p w:rsidR="00786F3F" w:rsidRDefault="00786F3F" w:rsidP="0052715D">
            <w:pPr>
              <w:pStyle w:val="Achievement"/>
              <w:rPr>
                <w:snapToGrid w:val="0"/>
              </w:rPr>
            </w:pPr>
            <w:r>
              <w:rPr>
                <w:snapToGrid w:val="0"/>
              </w:rPr>
              <w:t>Software roll outs and configuration using batch routines and Microsoft SMS Installer.</w:t>
            </w:r>
          </w:p>
          <w:p w:rsidR="00786F3F" w:rsidRDefault="00786F3F" w:rsidP="0052715D">
            <w:pPr>
              <w:pStyle w:val="Achievement"/>
            </w:pPr>
            <w:r>
              <w:t>Novell 3.x network administration</w:t>
            </w:r>
          </w:p>
          <w:p w:rsidR="00786F3F" w:rsidRDefault="00786F3F" w:rsidP="0052715D">
            <w:pPr>
              <w:pStyle w:val="Achievement"/>
            </w:pPr>
            <w:r>
              <w:t>Lotus Notes Administration</w:t>
            </w:r>
          </w:p>
          <w:p w:rsidR="00786F3F" w:rsidRDefault="00786F3F" w:rsidP="0052715D">
            <w:pPr>
              <w:pStyle w:val="Achievement"/>
            </w:pPr>
            <w:r>
              <w:rPr>
                <w:snapToGrid w:val="0"/>
              </w:rPr>
              <w:t>Software installation and configuration as well as heading up the roll out of Windows 95 and configuring TCP/IP</w:t>
            </w:r>
          </w:p>
          <w:p w:rsidR="0052715D" w:rsidRPr="0070604E" w:rsidRDefault="00786F3F" w:rsidP="0070604E">
            <w:pPr>
              <w:pStyle w:val="Achievement"/>
            </w:pPr>
            <w:r>
              <w:rPr>
                <w:snapToGrid w:val="0"/>
              </w:rPr>
              <w:t>Desk side/ Help Desk support</w:t>
            </w:r>
            <w:r>
              <w:t xml:space="preserve"> as well as </w:t>
            </w:r>
            <w:r>
              <w:rPr>
                <w:snapToGrid w:val="0"/>
              </w:rPr>
              <w:t>hardware support</w:t>
            </w:r>
            <w:r w:rsidR="0070604E">
              <w:rPr>
                <w:snapToGrid w:val="0"/>
              </w:rPr>
              <w:t>.</w:t>
            </w:r>
          </w:p>
        </w:tc>
      </w:tr>
      <w:tr w:rsidR="00C129C3" w:rsidTr="00006C3F">
        <w:tc>
          <w:tcPr>
            <w:tcW w:w="2160" w:type="dxa"/>
          </w:tcPr>
          <w:p w:rsidR="00C129C3" w:rsidRDefault="00C129C3" w:rsidP="0052715D">
            <w:pPr>
              <w:pStyle w:val="SectionTitle"/>
            </w:pPr>
            <w:r>
              <w:lastRenderedPageBreak/>
              <w:t>Skills</w:t>
            </w:r>
          </w:p>
        </w:tc>
        <w:tc>
          <w:tcPr>
            <w:tcW w:w="7488" w:type="dxa"/>
          </w:tcPr>
          <w:p w:rsidR="00C408B2" w:rsidRDefault="00C408B2" w:rsidP="00AB541F">
            <w:pPr>
              <w:pStyle w:val="Achievement"/>
              <w:numPr>
                <w:ilvl w:val="0"/>
                <w:numId w:val="0"/>
              </w:numPr>
              <w:rPr>
                <w:rFonts w:cs="Arial"/>
              </w:rPr>
            </w:pPr>
          </w:p>
          <w:p w:rsidR="00665476" w:rsidRPr="00B91C7F" w:rsidRDefault="00665476" w:rsidP="00AB541F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</w:rPr>
              <w:t>Strong Project Management and, People Management skills.</w:t>
            </w:r>
          </w:p>
          <w:p w:rsidR="00665476" w:rsidRPr="00B91C7F" w:rsidRDefault="00665476" w:rsidP="00AB541F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</w:rPr>
              <w:t>Experience in managing, directing and, evaluating personnel at lead and, supervisor levels.</w:t>
            </w:r>
          </w:p>
          <w:p w:rsidR="00665476" w:rsidRPr="00B91C7F" w:rsidRDefault="00665476" w:rsidP="00AB541F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</w:rPr>
              <w:t>IT Budget Management</w:t>
            </w:r>
          </w:p>
          <w:p w:rsidR="00665476" w:rsidRPr="00B91C7F" w:rsidRDefault="000901CE" w:rsidP="00AB541F">
            <w:pPr>
              <w:pStyle w:val="Achievement"/>
              <w:rPr>
                <w:rFonts w:cs="Arial"/>
              </w:rPr>
            </w:pPr>
            <w:r>
              <w:rPr>
                <w:rFonts w:cs="Arial"/>
              </w:rPr>
              <w:lastRenderedPageBreak/>
              <w:t>Training in Coaching and Counseling.</w:t>
            </w:r>
            <w:r w:rsidR="00665476" w:rsidRPr="00B91C7F">
              <w:rPr>
                <w:rFonts w:cs="Arial"/>
              </w:rPr>
              <w:t xml:space="preserve"> </w:t>
            </w:r>
          </w:p>
          <w:p w:rsidR="00C129C3" w:rsidRPr="00B91C7F" w:rsidRDefault="00C129C3" w:rsidP="00AB541F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</w:rPr>
              <w:t xml:space="preserve">Able to perform quality work autonomously, or with minimal oversight.  </w:t>
            </w:r>
          </w:p>
          <w:p w:rsidR="00C129C3" w:rsidRPr="00B91C7F" w:rsidRDefault="00C129C3" w:rsidP="00AB541F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</w:rPr>
              <w:t xml:space="preserve">Able to analyze problems and situations quickly to resolve system issues.  </w:t>
            </w:r>
          </w:p>
          <w:p w:rsidR="00C129C3" w:rsidRPr="00B91C7F" w:rsidRDefault="00C129C3" w:rsidP="00AB541F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</w:rPr>
              <w:t xml:space="preserve">Able to work on multiple tasks with changing priorities, maintaining a strong customer service work ethic.  </w:t>
            </w:r>
          </w:p>
          <w:p w:rsidR="00C129C3" w:rsidRPr="00B91C7F" w:rsidRDefault="00C129C3" w:rsidP="00AB541F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</w:rPr>
              <w:t>Able to learn new technologies, programs and procedures quickly.</w:t>
            </w:r>
          </w:p>
          <w:p w:rsidR="00C129C3" w:rsidRPr="00B91C7F" w:rsidRDefault="00C129C3" w:rsidP="00AB541F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</w:rPr>
              <w:t xml:space="preserve">Strong customer focus and management of client expectations.  </w:t>
            </w:r>
          </w:p>
          <w:p w:rsidR="00C129C3" w:rsidRPr="00B91C7F" w:rsidRDefault="00C129C3" w:rsidP="00AB541F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</w:rPr>
              <w:t xml:space="preserve">Able to establish and maintain a high level of user trust and confidence in </w:t>
            </w:r>
            <w:proofErr w:type="gramStart"/>
            <w:r w:rsidRPr="00B91C7F">
              <w:rPr>
                <w:rFonts w:cs="Arial"/>
              </w:rPr>
              <w:t>IT’s</w:t>
            </w:r>
            <w:proofErr w:type="gramEnd"/>
            <w:r w:rsidRPr="00B91C7F">
              <w:rPr>
                <w:rFonts w:cs="Arial"/>
              </w:rPr>
              <w:t xml:space="preserve"> knowledge of, and concern for users’ business needs.</w:t>
            </w:r>
          </w:p>
          <w:p w:rsidR="00C129C3" w:rsidRPr="00B91C7F" w:rsidRDefault="00C129C3" w:rsidP="00AB541F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</w:rPr>
              <w:t xml:space="preserve">Effective communication skills, including the ability to accurately analyze problems, explain solutions and present technical solutions to end-users in a non-technical manner.  </w:t>
            </w:r>
          </w:p>
          <w:p w:rsidR="00C129C3" w:rsidRPr="00B91C7F" w:rsidRDefault="00C129C3" w:rsidP="00AB541F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</w:rPr>
              <w:t xml:space="preserve">Effectively deal with conflict situations with customers and peers and to be open to, and honest with, feedback and constructive criticism and guidance.  </w:t>
            </w:r>
          </w:p>
          <w:p w:rsidR="00C129C3" w:rsidRPr="00B91C7F" w:rsidRDefault="00C129C3" w:rsidP="00AB541F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</w:rPr>
              <w:t xml:space="preserve">Able to help others learn while solving problems and getting the job done.  </w:t>
            </w:r>
          </w:p>
          <w:p w:rsidR="00C129C3" w:rsidRDefault="00C129C3" w:rsidP="00AB541F">
            <w:pPr>
              <w:pStyle w:val="Achievement"/>
              <w:rPr>
                <w:rFonts w:cs="Arial"/>
              </w:rPr>
            </w:pPr>
            <w:r w:rsidRPr="00B91C7F">
              <w:rPr>
                <w:rFonts w:cs="Arial"/>
              </w:rPr>
              <w:t xml:space="preserve">Able to work as </w:t>
            </w:r>
            <w:r w:rsidR="00BF0F16">
              <w:rPr>
                <w:rFonts w:cs="Arial"/>
              </w:rPr>
              <w:t>part of a collaborative</w:t>
            </w:r>
            <w:r w:rsidRPr="00B91C7F">
              <w:rPr>
                <w:rFonts w:cs="Arial"/>
              </w:rPr>
              <w:t xml:space="preserve"> team to solve regional problems and assist other regions, as needed.  Able to work with people at all levels within the organization’s structure.</w:t>
            </w:r>
          </w:p>
          <w:p w:rsidR="00094ABA" w:rsidRDefault="00094ABA" w:rsidP="00AB541F">
            <w:pPr>
              <w:pStyle w:val="Achievement"/>
              <w:rPr>
                <w:rFonts w:cs="Arial"/>
              </w:rPr>
            </w:pPr>
            <w:r>
              <w:rPr>
                <w:rFonts w:cs="Arial"/>
              </w:rPr>
              <w:t>ITIL training and certification</w:t>
            </w:r>
          </w:p>
          <w:p w:rsidR="006719D5" w:rsidRPr="00B91C7F" w:rsidRDefault="006719D5" w:rsidP="00AB541F">
            <w:pPr>
              <w:pStyle w:val="Achievement"/>
              <w:rPr>
                <w:rFonts w:cs="Arial"/>
              </w:rPr>
            </w:pPr>
            <w:r>
              <w:rPr>
                <w:rFonts w:cs="Arial"/>
              </w:rPr>
              <w:t>Mac OS support</w:t>
            </w:r>
          </w:p>
          <w:p w:rsidR="00C129C3" w:rsidRPr="00B91C7F" w:rsidRDefault="006719D5" w:rsidP="00AB541F">
            <w:pPr>
              <w:pStyle w:val="Achievement"/>
              <w:rPr>
                <w:rFonts w:cs="Arial"/>
              </w:rPr>
            </w:pPr>
            <w:r>
              <w:rPr>
                <w:rFonts w:cs="Arial"/>
              </w:rPr>
              <w:t>Grea</w:t>
            </w:r>
            <w:r w:rsidR="00F81987">
              <w:rPr>
                <w:rFonts w:cs="Arial"/>
              </w:rPr>
              <w:t>t work ethic</w:t>
            </w:r>
            <w:r w:rsidR="00C129C3" w:rsidRPr="00B91C7F">
              <w:rPr>
                <w:rFonts w:cs="Arial"/>
              </w:rPr>
              <w:t>.</w:t>
            </w:r>
          </w:p>
        </w:tc>
      </w:tr>
      <w:tr w:rsidR="00C129C3" w:rsidTr="00006C3F">
        <w:tc>
          <w:tcPr>
            <w:tcW w:w="2160" w:type="dxa"/>
          </w:tcPr>
          <w:p w:rsidR="00C129C3" w:rsidRDefault="00C129C3" w:rsidP="0052715D">
            <w:pPr>
              <w:pStyle w:val="SectionTitle"/>
            </w:pPr>
          </w:p>
        </w:tc>
        <w:tc>
          <w:tcPr>
            <w:tcW w:w="7488" w:type="dxa"/>
          </w:tcPr>
          <w:p w:rsidR="00C129C3" w:rsidRDefault="00C129C3" w:rsidP="00AB541F">
            <w:pPr>
              <w:pStyle w:val="Objective"/>
              <w:jc w:val="both"/>
            </w:pPr>
          </w:p>
        </w:tc>
      </w:tr>
    </w:tbl>
    <w:p w:rsidR="00A1123B" w:rsidRPr="003B3EF4" w:rsidRDefault="00A1123B" w:rsidP="00006C3F">
      <w:pPr>
        <w:rPr>
          <w:rFonts w:cs="Arial"/>
        </w:rPr>
      </w:pPr>
    </w:p>
    <w:sectPr w:rsidR="00A1123B" w:rsidRPr="003B3EF4" w:rsidSect="00006C3F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C8A"/>
    <w:multiLevelType w:val="hybridMultilevel"/>
    <w:tmpl w:val="1D5E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25475"/>
    <w:multiLevelType w:val="hybridMultilevel"/>
    <w:tmpl w:val="163AF4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8862AA"/>
    <w:multiLevelType w:val="hybridMultilevel"/>
    <w:tmpl w:val="98D0DEC0"/>
    <w:lvl w:ilvl="0" w:tplc="06903566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0C7279"/>
    <w:multiLevelType w:val="hybridMultilevel"/>
    <w:tmpl w:val="D46021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82748"/>
    <w:multiLevelType w:val="hybridMultilevel"/>
    <w:tmpl w:val="F282E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80F6E"/>
    <w:multiLevelType w:val="hybridMultilevel"/>
    <w:tmpl w:val="1F5EC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6">
    <w:nsid w:val="2B924A70"/>
    <w:multiLevelType w:val="hybridMultilevel"/>
    <w:tmpl w:val="A57AD45E"/>
    <w:lvl w:ilvl="0" w:tplc="42E49E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D5CBD"/>
    <w:multiLevelType w:val="multilevel"/>
    <w:tmpl w:val="1FEE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963F70"/>
    <w:multiLevelType w:val="hybridMultilevel"/>
    <w:tmpl w:val="F9E8CD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0F1745"/>
    <w:multiLevelType w:val="hybridMultilevel"/>
    <w:tmpl w:val="DADE2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B95A42"/>
    <w:multiLevelType w:val="hybridMultilevel"/>
    <w:tmpl w:val="AE9C215C"/>
    <w:lvl w:ilvl="0" w:tplc="1B48F58E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A2F168E"/>
    <w:multiLevelType w:val="multilevel"/>
    <w:tmpl w:val="98D0DEC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A656BB"/>
    <w:multiLevelType w:val="hybridMultilevel"/>
    <w:tmpl w:val="013005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9A7268"/>
    <w:multiLevelType w:val="multilevel"/>
    <w:tmpl w:val="01300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>
    <w:nsid w:val="71367826"/>
    <w:multiLevelType w:val="multilevel"/>
    <w:tmpl w:val="AE9C21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28D5DE1"/>
    <w:multiLevelType w:val="hybridMultilevel"/>
    <w:tmpl w:val="769A6D3E"/>
    <w:lvl w:ilvl="0" w:tplc="A3EE4CCC">
      <w:start w:val="1"/>
      <w:numFmt w:val="bullet"/>
      <w:lvlText w:val=""/>
      <w:lvlJc w:val="left"/>
      <w:pPr>
        <w:tabs>
          <w:tab w:val="num" w:pos="72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892AE7"/>
    <w:multiLevelType w:val="hybridMultilevel"/>
    <w:tmpl w:val="A83A4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D1612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8"/>
  </w:num>
  <w:num w:numId="3">
    <w:abstractNumId w:val="3"/>
  </w:num>
  <w:num w:numId="4">
    <w:abstractNumId w:val="12"/>
  </w:num>
  <w:num w:numId="5">
    <w:abstractNumId w:val="13"/>
  </w:num>
  <w:num w:numId="6">
    <w:abstractNumId w:val="10"/>
  </w:num>
  <w:num w:numId="7">
    <w:abstractNumId w:val="15"/>
  </w:num>
  <w:num w:numId="8">
    <w:abstractNumId w:val="2"/>
  </w:num>
  <w:num w:numId="9">
    <w:abstractNumId w:val="11"/>
  </w:num>
  <w:num w:numId="10">
    <w:abstractNumId w:val="16"/>
  </w:num>
  <w:num w:numId="11">
    <w:abstractNumId w:val="9"/>
  </w:num>
  <w:num w:numId="12">
    <w:abstractNumId w:val="5"/>
  </w:num>
  <w:num w:numId="13">
    <w:abstractNumId w:val="0"/>
  </w:num>
  <w:num w:numId="14">
    <w:abstractNumId w:val="4"/>
  </w:num>
  <w:num w:numId="15">
    <w:abstractNumId w:val="7"/>
  </w:num>
  <w:num w:numId="16">
    <w:abstractNumId w:val="1"/>
  </w:num>
  <w:num w:numId="17">
    <w:abstractNumId w:val="6"/>
  </w:num>
  <w:num w:numId="18">
    <w:abstractNumId w:val="1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docVars>
    <w:docVar w:name="iResumeStyle" w:val="0"/>
    <w:docVar w:name="Resume Post Wizard Balloon" w:val="0"/>
  </w:docVars>
  <w:rsids>
    <w:rsidRoot w:val="00AC362A"/>
    <w:rsid w:val="00006C3F"/>
    <w:rsid w:val="000901CE"/>
    <w:rsid w:val="00094ABA"/>
    <w:rsid w:val="00096767"/>
    <w:rsid w:val="0011152F"/>
    <w:rsid w:val="001276AE"/>
    <w:rsid w:val="001E1942"/>
    <w:rsid w:val="001E50DA"/>
    <w:rsid w:val="001F2954"/>
    <w:rsid w:val="0023687B"/>
    <w:rsid w:val="00244FC5"/>
    <w:rsid w:val="002A5195"/>
    <w:rsid w:val="002C24DD"/>
    <w:rsid w:val="002D5B3A"/>
    <w:rsid w:val="002D666D"/>
    <w:rsid w:val="002F2864"/>
    <w:rsid w:val="0031138A"/>
    <w:rsid w:val="00390936"/>
    <w:rsid w:val="003A0C4C"/>
    <w:rsid w:val="003B3EF4"/>
    <w:rsid w:val="003C41D9"/>
    <w:rsid w:val="003E0BD3"/>
    <w:rsid w:val="004024A0"/>
    <w:rsid w:val="00433683"/>
    <w:rsid w:val="00487955"/>
    <w:rsid w:val="004924B4"/>
    <w:rsid w:val="004954AC"/>
    <w:rsid w:val="004B4D84"/>
    <w:rsid w:val="004F54D2"/>
    <w:rsid w:val="00507D15"/>
    <w:rsid w:val="0052715D"/>
    <w:rsid w:val="005325D7"/>
    <w:rsid w:val="005725C6"/>
    <w:rsid w:val="00590631"/>
    <w:rsid w:val="005B7AF1"/>
    <w:rsid w:val="005C1F07"/>
    <w:rsid w:val="005F4E3B"/>
    <w:rsid w:val="00631EDE"/>
    <w:rsid w:val="00665476"/>
    <w:rsid w:val="006719D5"/>
    <w:rsid w:val="00676A83"/>
    <w:rsid w:val="0070604E"/>
    <w:rsid w:val="0075580D"/>
    <w:rsid w:val="00756CB9"/>
    <w:rsid w:val="00786F3F"/>
    <w:rsid w:val="00795298"/>
    <w:rsid w:val="007C6C48"/>
    <w:rsid w:val="007D6019"/>
    <w:rsid w:val="007F75D4"/>
    <w:rsid w:val="0080086F"/>
    <w:rsid w:val="00861E1C"/>
    <w:rsid w:val="008E304A"/>
    <w:rsid w:val="00A1123B"/>
    <w:rsid w:val="00A2611D"/>
    <w:rsid w:val="00A423A9"/>
    <w:rsid w:val="00A778CA"/>
    <w:rsid w:val="00AB541F"/>
    <w:rsid w:val="00AC362A"/>
    <w:rsid w:val="00AD4701"/>
    <w:rsid w:val="00AD618C"/>
    <w:rsid w:val="00AF0DC5"/>
    <w:rsid w:val="00B91C7F"/>
    <w:rsid w:val="00BB0D08"/>
    <w:rsid w:val="00BE2DDD"/>
    <w:rsid w:val="00BE6F55"/>
    <w:rsid w:val="00BF0F16"/>
    <w:rsid w:val="00C129C3"/>
    <w:rsid w:val="00C20FDB"/>
    <w:rsid w:val="00C408B2"/>
    <w:rsid w:val="00D02EE2"/>
    <w:rsid w:val="00D222C8"/>
    <w:rsid w:val="00D264CA"/>
    <w:rsid w:val="00D37294"/>
    <w:rsid w:val="00D470FB"/>
    <w:rsid w:val="00D9345F"/>
    <w:rsid w:val="00DC02D4"/>
    <w:rsid w:val="00DE6674"/>
    <w:rsid w:val="00E11F30"/>
    <w:rsid w:val="00E621E5"/>
    <w:rsid w:val="00E63263"/>
    <w:rsid w:val="00E665BD"/>
    <w:rsid w:val="00EB0212"/>
    <w:rsid w:val="00F13586"/>
    <w:rsid w:val="00F81987"/>
    <w:rsid w:val="00F824D2"/>
    <w:rsid w:val="00FB3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B4"/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4924B4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4924B4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4924B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4924B4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4924B4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4924B4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4924B4"/>
    <w:pPr>
      <w:keepNext/>
      <w:ind w:left="630"/>
      <w:outlineLvl w:val="6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924B4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4924B4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rsid w:val="004924B4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4924B4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4924B4"/>
    <w:pPr>
      <w:ind w:left="720"/>
    </w:pPr>
  </w:style>
  <w:style w:type="paragraph" w:customStyle="1" w:styleId="CityState">
    <w:name w:val="City/State"/>
    <w:basedOn w:val="BodyText"/>
    <w:next w:val="BodyText"/>
    <w:rsid w:val="004924B4"/>
    <w:pPr>
      <w:keepNext/>
    </w:pPr>
  </w:style>
  <w:style w:type="paragraph" w:customStyle="1" w:styleId="CompanyName">
    <w:name w:val="Company Name"/>
    <w:basedOn w:val="Normal"/>
    <w:next w:val="Normal"/>
    <w:autoRedefine/>
    <w:rsid w:val="004924B4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4924B4"/>
  </w:style>
  <w:style w:type="paragraph" w:styleId="Date">
    <w:name w:val="Date"/>
    <w:basedOn w:val="BodyText"/>
    <w:rsid w:val="004924B4"/>
    <w:pPr>
      <w:keepNext/>
    </w:pPr>
  </w:style>
  <w:style w:type="paragraph" w:customStyle="1" w:styleId="DocumentLabel">
    <w:name w:val="Document Label"/>
    <w:basedOn w:val="Normal"/>
    <w:next w:val="Normal"/>
    <w:rsid w:val="004924B4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4924B4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4924B4"/>
    <w:pPr>
      <w:jc w:val="both"/>
    </w:pPr>
  </w:style>
  <w:style w:type="paragraph" w:styleId="Footer">
    <w:name w:val="footer"/>
    <w:basedOn w:val="HeaderBase"/>
    <w:rsid w:val="004924B4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4924B4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4924B4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4924B4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4924B4"/>
  </w:style>
  <w:style w:type="paragraph" w:customStyle="1" w:styleId="JobTitle">
    <w:name w:val="Job Title"/>
    <w:next w:val="Achievement"/>
    <w:rsid w:val="004924B4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sid w:val="004924B4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4924B4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52715D"/>
    <w:pPr>
      <w:spacing w:before="220" w:line="220" w:lineRule="atLeast"/>
      <w:jc w:val="both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4924B4"/>
  </w:style>
  <w:style w:type="paragraph" w:customStyle="1" w:styleId="Objective">
    <w:name w:val="Objective"/>
    <w:basedOn w:val="Normal"/>
    <w:next w:val="BodyText"/>
    <w:rsid w:val="004924B4"/>
    <w:pPr>
      <w:spacing w:before="240" w:after="220" w:line="220" w:lineRule="atLeast"/>
    </w:pPr>
  </w:style>
  <w:style w:type="character" w:styleId="PageNumber">
    <w:name w:val="page number"/>
    <w:rsid w:val="004924B4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4924B4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4924B4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4924B4"/>
    <w:rPr>
      <w:b/>
      <w:spacing w:val="0"/>
    </w:rPr>
  </w:style>
  <w:style w:type="character" w:customStyle="1" w:styleId="BodyTextChar">
    <w:name w:val="Body Text Char"/>
    <w:link w:val="BodyText"/>
    <w:rsid w:val="004B4D84"/>
    <w:rPr>
      <w:rFonts w:ascii="Arial" w:hAnsi="Arial"/>
      <w:spacing w:val="-5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671754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1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6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Office97\template\OTHER\RESUME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7</TotalTime>
  <Pages>4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ACL</Company>
  <LinksUpToDate>false</LinksUpToDate>
  <CharactersWithSpaces>9686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fodadmdk</dc:creator>
  <cp:lastModifiedBy>Paul</cp:lastModifiedBy>
  <cp:revision>5</cp:revision>
  <cp:lastPrinted>1998-09-02T19:53:00Z</cp:lastPrinted>
  <dcterms:created xsi:type="dcterms:W3CDTF">2015-06-09T19:46:00Z</dcterms:created>
  <dcterms:modified xsi:type="dcterms:W3CDTF">2015-07-28T21:23:00Z</dcterms:modified>
</cp:coreProperties>
</file>