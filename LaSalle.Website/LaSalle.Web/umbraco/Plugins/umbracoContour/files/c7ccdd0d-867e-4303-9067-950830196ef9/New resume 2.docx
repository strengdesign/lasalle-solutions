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8"/>
        </w:rPr>
        <w:alias w:val="Author"/>
        <w:tag w:val=""/>
        <w:id w:val="1246310863"/>
        <w:placeholder>
          <w:docPart w:val="343CB5DEFD564AD2974F426F6EFD06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92BCF" w:rsidRPr="00185221" w:rsidRDefault="001779EE">
          <w:pPr>
            <w:pStyle w:val="Title"/>
            <w:rPr>
              <w:sz w:val="48"/>
            </w:rPr>
          </w:pPr>
          <w:r w:rsidRPr="00185221">
            <w:rPr>
              <w:sz w:val="48"/>
            </w:rPr>
            <w:t>Kyle Rollins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E92BCF" w:rsidTr="00E9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92BCF" w:rsidRDefault="00E92BCF"/>
        </w:tc>
        <w:tc>
          <w:tcPr>
            <w:tcW w:w="4087" w:type="pct"/>
          </w:tcPr>
          <w:p w:rsidR="00E92BCF" w:rsidRDefault="00E92BCF"/>
        </w:tc>
      </w:tr>
      <w:tr w:rsidR="00E92BCF" w:rsidTr="00E92BCF">
        <w:tc>
          <w:tcPr>
            <w:tcW w:w="913" w:type="pct"/>
          </w:tcPr>
          <w:p w:rsidR="00E92BCF" w:rsidRDefault="00E92BCF"/>
        </w:tc>
        <w:tc>
          <w:tcPr>
            <w:tcW w:w="4087" w:type="pct"/>
          </w:tcPr>
          <w:p w:rsidR="00E92BCF" w:rsidRDefault="001779EE" w:rsidP="001779EE">
            <w:pPr>
              <w:pStyle w:val="ContactInfo"/>
            </w:pPr>
            <w:r>
              <w:t>686 Appleton Place, Oviedo, FL, 32765</w:t>
            </w:r>
            <w:r w:rsidR="00DC78AB">
              <w:t> </w:t>
            </w:r>
            <w:r w:rsidR="00DC78AB">
              <w:rPr>
                <w:color w:val="A6A6A6" w:themeColor="background1" w:themeShade="A6"/>
              </w:rPr>
              <w:t>|</w:t>
            </w:r>
            <w:r w:rsidR="00DC78AB">
              <w:t> </w:t>
            </w:r>
            <w:r>
              <w:t>(407) 324 6356</w:t>
            </w:r>
            <w:r w:rsidR="00DC78AB">
              <w:t> </w:t>
            </w:r>
            <w:r w:rsidR="00DC78AB">
              <w:rPr>
                <w:color w:val="A6A6A6" w:themeColor="background1" w:themeShade="A6"/>
              </w:rPr>
              <w:t>|</w:t>
            </w:r>
            <w:r w:rsidR="00DC78AB">
              <w:t> </w:t>
            </w:r>
            <w:r>
              <w:t>Kdrollins1011@gmail.com</w:t>
            </w:r>
          </w:p>
        </w:tc>
      </w:tr>
    </w:tbl>
    <w:p w:rsidR="00E92BCF" w:rsidRDefault="00DC78AB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E92BCF" w:rsidTr="00E9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92BCF" w:rsidRDefault="00E92BCF"/>
        </w:tc>
        <w:tc>
          <w:tcPr>
            <w:tcW w:w="4087" w:type="pct"/>
          </w:tcPr>
          <w:p w:rsidR="00E92BCF" w:rsidRDefault="00E92BCF"/>
        </w:tc>
      </w:tr>
      <w:tr w:rsidR="00E92BCF" w:rsidTr="00E92BCF">
        <w:tc>
          <w:tcPr>
            <w:tcW w:w="913" w:type="pct"/>
          </w:tcPr>
          <w:p w:rsidR="00E92BCF" w:rsidRDefault="00E92BCF"/>
        </w:tc>
        <w:tc>
          <w:tcPr>
            <w:tcW w:w="4087" w:type="pct"/>
          </w:tcPr>
          <w:p w:rsidR="00E92BCF" w:rsidRDefault="001779EE" w:rsidP="007C4787">
            <w:r>
              <w:t>Analytical, detail-oriented, and reliable finance graduate from the University of Central Florida seeking to gain exp</w:t>
            </w:r>
            <w:r w:rsidR="007C4787">
              <w:t xml:space="preserve">erience in the field of finance. </w:t>
            </w:r>
          </w:p>
        </w:tc>
      </w:tr>
    </w:tbl>
    <w:p w:rsidR="00E92BCF" w:rsidRDefault="001779EE">
      <w:pPr>
        <w:pStyle w:val="SectionHeading"/>
      </w:pPr>
      <w:r>
        <w:t xml:space="preserve">skills and abilities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E92BCF" w:rsidTr="00E9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92BCF" w:rsidRDefault="00E92BCF"/>
        </w:tc>
        <w:tc>
          <w:tcPr>
            <w:tcW w:w="4087" w:type="pct"/>
          </w:tcPr>
          <w:p w:rsidR="00E92BCF" w:rsidRDefault="00E92BCF"/>
        </w:tc>
      </w:tr>
      <w:tr w:rsidR="00E92BCF" w:rsidTr="00E92BCF">
        <w:tc>
          <w:tcPr>
            <w:tcW w:w="913" w:type="pct"/>
          </w:tcPr>
          <w:p w:rsidR="00E92BCF" w:rsidRDefault="00E92BCF"/>
        </w:tc>
        <w:tc>
          <w:tcPr>
            <w:tcW w:w="4087" w:type="pct"/>
          </w:tcPr>
          <w:p w:rsidR="00E92BCF" w:rsidRDefault="001779EE">
            <w:pPr>
              <w:pStyle w:val="Subsection"/>
            </w:pPr>
            <w:r>
              <w:t xml:space="preserve">Proficiency with </w:t>
            </w:r>
            <w:r w:rsidR="000979EA">
              <w:t>Microsoft Office products with emphasis on Excel</w:t>
            </w:r>
          </w:p>
          <w:p w:rsidR="00E92BCF" w:rsidRDefault="000979EA" w:rsidP="001779EE">
            <w:pPr>
              <w:pStyle w:val="ListBullet"/>
            </w:pPr>
            <w:r>
              <w:t>Experience with Word, PowerPoint and Excel. In excel, comfortable with Excel’s interface, know how to use Lookup functions, Pivot Tables, Matrix Multiplication, and familiar with Macros</w:t>
            </w:r>
            <w:r w:rsidR="007C4787">
              <w:t>.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4B1F8564AE254C68837C5A5F72DCE0F6"/>
              </w:placeholder>
              <w15:repeatingSectionItem/>
            </w:sdtPr>
            <w:sdtEndPr/>
            <w:sdtContent>
              <w:tr w:rsidR="00E92BCF" w:rsidTr="00E92BCF">
                <w:tc>
                  <w:tcPr>
                    <w:tcW w:w="913" w:type="pct"/>
                  </w:tcPr>
                  <w:p w:rsidR="00E92BCF" w:rsidRDefault="00E92BCF"/>
                </w:tc>
                <w:tc>
                  <w:tcPr>
                    <w:tcW w:w="4087" w:type="pct"/>
                  </w:tcPr>
                  <w:p w:rsidR="00E92BCF" w:rsidRDefault="003A6207">
                    <w:pPr>
                      <w:pStyle w:val="Subsection"/>
                    </w:pPr>
                    <w:r>
                      <w:t xml:space="preserve">Ability to organize and prioritize tasks </w:t>
                    </w:r>
                  </w:p>
                  <w:p w:rsidR="00E92BCF" w:rsidRDefault="003A6207" w:rsidP="003A6207">
                    <w:pPr>
                      <w:pStyle w:val="ListBullet"/>
                    </w:pPr>
                    <w:r>
                      <w:t xml:space="preserve">As a manager for my current employer, I am able to organize inventory, perform janitorial duties, research current and new products all while keeping customer service as the top priority. </w:t>
                    </w:r>
                  </w:p>
                </w:tc>
              </w:tr>
            </w:sdtContent>
          </w:sdt>
          <w:sdt>
            <w:sdtPr>
              <w:id w:val="537941475"/>
              <w:placeholder>
                <w:docPart w:val="0032006EDCDB41BB85B7D08166C71264"/>
              </w:placeholder>
              <w15:repeatingSectionItem/>
            </w:sdtPr>
            <w:sdtEndPr/>
            <w:sdtContent>
              <w:tr w:rsidR="007D7880" w:rsidTr="00E92BCF">
                <w:tc>
                  <w:tcPr>
                    <w:tcW w:w="913" w:type="pct"/>
                  </w:tcPr>
                  <w:p w:rsidR="007D7880" w:rsidRDefault="007D7880"/>
                </w:tc>
                <w:tc>
                  <w:tcPr>
                    <w:tcW w:w="4087" w:type="pct"/>
                  </w:tcPr>
                  <w:p w:rsidR="007D7880" w:rsidRDefault="003A6207">
                    <w:pPr>
                      <w:pStyle w:val="Subsection"/>
                    </w:pPr>
                    <w:r>
                      <w:t>Ability to work well with others as part of a team</w:t>
                    </w:r>
                  </w:p>
                  <w:p w:rsidR="007D7880" w:rsidRDefault="007D7880" w:rsidP="001779EE">
                    <w:pPr>
                      <w:pStyle w:val="ListBullet"/>
                    </w:pPr>
                    <w:r>
                      <w:t xml:space="preserve">Lead a group of my peers in researching the retail industry and presenting our findings to professors </w:t>
                    </w:r>
                    <w:r w:rsidR="00B66489">
                      <w:t>under strict deadlines</w:t>
                    </w:r>
                  </w:p>
                </w:tc>
              </w:tr>
            </w:sdtContent>
          </w:sdt>
        </w:sdtContent>
      </w:sdt>
    </w:tbl>
    <w:p w:rsidR="00E92BCF" w:rsidRDefault="00DC78AB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E92BCF" w:rsidTr="00E9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92BCF" w:rsidRDefault="00E92BCF">
            <w:pPr>
              <w:spacing w:line="240" w:lineRule="auto"/>
            </w:pPr>
          </w:p>
        </w:tc>
        <w:tc>
          <w:tcPr>
            <w:tcW w:w="4087" w:type="pct"/>
          </w:tcPr>
          <w:p w:rsidR="00E92BCF" w:rsidRDefault="00E92BCF">
            <w:pPr>
              <w:spacing w:line="240" w:lineRule="auto"/>
            </w:pPr>
          </w:p>
        </w:tc>
      </w:tr>
      <w:tr w:rsidR="00E92BCF" w:rsidTr="00E92BCF">
        <w:tc>
          <w:tcPr>
            <w:tcW w:w="913" w:type="pct"/>
          </w:tcPr>
          <w:p w:rsidR="00E92BCF" w:rsidRDefault="001779EE" w:rsidP="001779EE">
            <w:pPr>
              <w:pStyle w:val="Date"/>
            </w:pPr>
            <w:r>
              <w:t>March 2014- Present</w:t>
            </w:r>
          </w:p>
        </w:tc>
        <w:tc>
          <w:tcPr>
            <w:tcW w:w="4087" w:type="pct"/>
          </w:tcPr>
          <w:p w:rsidR="00E92BCF" w:rsidRDefault="001779EE">
            <w:pPr>
              <w:pStyle w:val="Subsection"/>
            </w:pPr>
            <w:r>
              <w:t>Store Manager</w:t>
            </w:r>
            <w:r w:rsidR="00DC78AB">
              <w:t>,  </w:t>
            </w:r>
            <w:r>
              <w:rPr>
                <w:rStyle w:val="Emphasis"/>
              </w:rPr>
              <w:t>Vintage Liquors of Oviedo</w:t>
            </w:r>
          </w:p>
          <w:p w:rsidR="00E92BCF" w:rsidRDefault="001612E2" w:rsidP="001612E2">
            <w:pPr>
              <w:pStyle w:val="ListBullet"/>
            </w:pPr>
            <w:r>
              <w:t>Provide Customer Service, restock shelves, conducting physical inventory, process various forms of payment, cash management, assist the store’s owner with purchasing decisions, co-administer the store’s Facebook page, research current and new products, and enforce federal and store regulations.</w:t>
            </w:r>
          </w:p>
        </w:tc>
      </w:tr>
      <w:tr w:rsidR="001612E2" w:rsidTr="00E92BCF">
        <w:tc>
          <w:tcPr>
            <w:tcW w:w="913" w:type="pct"/>
          </w:tcPr>
          <w:p w:rsidR="001612E2" w:rsidRDefault="001612E2" w:rsidP="001612E2">
            <w:pPr>
              <w:pStyle w:val="Date"/>
            </w:pPr>
          </w:p>
        </w:tc>
        <w:tc>
          <w:tcPr>
            <w:tcW w:w="4087" w:type="pct"/>
          </w:tcPr>
          <w:p w:rsidR="001612E2" w:rsidRDefault="001612E2">
            <w:pPr>
              <w:pStyle w:val="Subsection"/>
            </w:pPr>
          </w:p>
        </w:tc>
      </w:tr>
    </w:tbl>
    <w:p w:rsidR="00E92BCF" w:rsidRDefault="00DC78AB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92BCF" w:rsidTr="00E9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92BCF" w:rsidRDefault="00E92BCF">
            <w:pPr>
              <w:spacing w:line="240" w:lineRule="auto"/>
            </w:pPr>
          </w:p>
        </w:tc>
        <w:tc>
          <w:tcPr>
            <w:tcW w:w="4087" w:type="pct"/>
          </w:tcPr>
          <w:p w:rsidR="00E92BCF" w:rsidRDefault="00E92BCF">
            <w:pPr>
              <w:spacing w:line="240" w:lineRule="auto"/>
            </w:pPr>
          </w:p>
        </w:tc>
      </w:tr>
      <w:tr w:rsidR="00E92BCF" w:rsidTr="00E92BCF">
        <w:tc>
          <w:tcPr>
            <w:tcW w:w="913" w:type="pct"/>
          </w:tcPr>
          <w:p w:rsidR="00E92BCF" w:rsidRDefault="001612E2" w:rsidP="001612E2">
            <w:pPr>
              <w:pStyle w:val="Date"/>
            </w:pPr>
            <w:r>
              <w:t>August 2013-August 2015</w:t>
            </w:r>
          </w:p>
        </w:tc>
        <w:tc>
          <w:tcPr>
            <w:tcW w:w="4087" w:type="pct"/>
          </w:tcPr>
          <w:p w:rsidR="00E92BCF" w:rsidRDefault="001612E2" w:rsidP="001612E2">
            <w:pPr>
              <w:pStyle w:val="Subsection"/>
            </w:pPr>
            <w:r>
              <w:t>Bachelor of Science Business Administration: Finance</w:t>
            </w:r>
            <w:r w:rsidR="00DC78AB">
              <w:t>,  </w:t>
            </w:r>
            <w:r>
              <w:rPr>
                <w:rStyle w:val="Emphasis"/>
              </w:rPr>
              <w:t>University of Central Florida</w:t>
            </w:r>
          </w:p>
        </w:tc>
        <w:bookmarkStart w:id="0" w:name="_GoBack"/>
        <w:bookmarkEnd w:id="0"/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4B1F8564AE254C68837C5A5F72DCE0F6"/>
              </w:placeholder>
              <w15:repeatingSectionItem/>
            </w:sdtPr>
            <w:sdtEndPr/>
            <w:sdtContent>
              <w:tr w:rsidR="00E92BCF" w:rsidTr="00E92BCF">
                <w:tc>
                  <w:tcPr>
                    <w:tcW w:w="913" w:type="pct"/>
                  </w:tcPr>
                  <w:p w:rsidR="00E92BCF" w:rsidRDefault="001612E2" w:rsidP="001612E2">
                    <w:pPr>
                      <w:pStyle w:val="Date"/>
                    </w:pPr>
                    <w:r>
                      <w:t>August 2010-July 2013</w:t>
                    </w:r>
                  </w:p>
                </w:tc>
                <w:tc>
                  <w:tcPr>
                    <w:tcW w:w="4087" w:type="pct"/>
                  </w:tcPr>
                  <w:p w:rsidR="00E92BCF" w:rsidRDefault="001612E2" w:rsidP="001612E2">
                    <w:pPr>
                      <w:pStyle w:val="Subsection"/>
                    </w:pPr>
                    <w:r>
                      <w:t>Associate of Arts: Business Operations</w:t>
                    </w:r>
                    <w:r w:rsidR="00DC78AB">
                      <w:t>,  </w:t>
                    </w:r>
                    <w:r>
                      <w:rPr>
                        <w:rStyle w:val="Emphasis"/>
                      </w:rPr>
                      <w:t>Seminole State College of Florida</w:t>
                    </w:r>
                  </w:p>
                </w:tc>
              </w:tr>
            </w:sdtContent>
          </w:sdt>
        </w:sdtContent>
      </w:sdt>
    </w:tbl>
    <w:p w:rsidR="00E92BCF" w:rsidRDefault="00E92BCF"/>
    <w:sectPr w:rsidR="00E92BCF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E9D" w:rsidRDefault="007E1E9D">
      <w:pPr>
        <w:spacing w:after="0"/>
      </w:pPr>
      <w:r>
        <w:separator/>
      </w:r>
    </w:p>
    <w:p w:rsidR="007E1E9D" w:rsidRDefault="007E1E9D"/>
  </w:endnote>
  <w:endnote w:type="continuationSeparator" w:id="0">
    <w:p w:rsidR="007E1E9D" w:rsidRDefault="007E1E9D">
      <w:pPr>
        <w:spacing w:after="0"/>
      </w:pPr>
      <w:r>
        <w:continuationSeparator/>
      </w:r>
    </w:p>
    <w:p w:rsidR="007E1E9D" w:rsidRDefault="007E1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BCF" w:rsidRDefault="00DC78AB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D788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E9D" w:rsidRDefault="007E1E9D">
      <w:pPr>
        <w:spacing w:after="0"/>
      </w:pPr>
      <w:r>
        <w:separator/>
      </w:r>
    </w:p>
    <w:p w:rsidR="007E1E9D" w:rsidRDefault="007E1E9D"/>
  </w:footnote>
  <w:footnote w:type="continuationSeparator" w:id="0">
    <w:p w:rsidR="007E1E9D" w:rsidRDefault="007E1E9D">
      <w:pPr>
        <w:spacing w:after="0"/>
      </w:pPr>
      <w:r>
        <w:continuationSeparator/>
      </w:r>
    </w:p>
    <w:p w:rsidR="007E1E9D" w:rsidRDefault="007E1E9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EE"/>
    <w:rsid w:val="000979EA"/>
    <w:rsid w:val="001612E2"/>
    <w:rsid w:val="001779EE"/>
    <w:rsid w:val="00185221"/>
    <w:rsid w:val="003A6207"/>
    <w:rsid w:val="007C4787"/>
    <w:rsid w:val="007D7880"/>
    <w:rsid w:val="007E1E9D"/>
    <w:rsid w:val="00B66489"/>
    <w:rsid w:val="00DC78AB"/>
    <w:rsid w:val="00E92BCF"/>
    <w:rsid w:val="00F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78B52-373F-4FE2-86BC-CB9FB7A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3CB5DEFD564AD2974F426F6EFD0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E1246-B453-49AC-AED1-25CD135F59E0}"/>
      </w:docPartPr>
      <w:docPartBody>
        <w:p w:rsidR="006C49E2" w:rsidRDefault="00181BCB">
          <w:pPr>
            <w:pStyle w:val="343CB5DEFD564AD2974F426F6EFD0699"/>
          </w:pPr>
          <w:r>
            <w:t>[Your Name]</w:t>
          </w:r>
        </w:p>
      </w:docPartBody>
    </w:docPart>
    <w:docPart>
      <w:docPartPr>
        <w:name w:val="4B1F8564AE254C68837C5A5F72DC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D8080-C4D5-4B11-882B-9EFC97AC3E7F}"/>
      </w:docPartPr>
      <w:docPartBody>
        <w:p w:rsidR="006C49E2" w:rsidRDefault="00181BCB">
          <w:pPr>
            <w:pStyle w:val="4B1F8564AE254C68837C5A5F72DCE0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032006EDCDB41BB85B7D08166C7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4A25-705D-4C38-9439-6DFD5CF6E48D}"/>
      </w:docPartPr>
      <w:docPartBody>
        <w:p w:rsidR="006C49E2" w:rsidRDefault="00D42872" w:rsidP="00D42872">
          <w:pPr>
            <w:pStyle w:val="0032006EDCDB41BB85B7D08166C712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72"/>
    <w:rsid w:val="00181BCB"/>
    <w:rsid w:val="006C49E2"/>
    <w:rsid w:val="00A74677"/>
    <w:rsid w:val="00D42872"/>
    <w:rsid w:val="00D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3CB5DEFD564AD2974F426F6EFD0699">
    <w:name w:val="343CB5DEFD564AD2974F426F6EFD0699"/>
  </w:style>
  <w:style w:type="paragraph" w:customStyle="1" w:styleId="4153168D6A804EFAB0037D99B12645DC">
    <w:name w:val="4153168D6A804EFAB0037D99B12645DC"/>
  </w:style>
  <w:style w:type="paragraph" w:customStyle="1" w:styleId="C65806B5EAEB4225BEA62B09E306C72B">
    <w:name w:val="C65806B5EAEB4225BEA62B09E306C72B"/>
  </w:style>
  <w:style w:type="paragraph" w:customStyle="1" w:styleId="433A322237034CEDA2C1750EA16EF04A">
    <w:name w:val="433A322237034CEDA2C1750EA16EF04A"/>
  </w:style>
  <w:style w:type="paragraph" w:customStyle="1" w:styleId="7D64B675F17C4FCEA205E5FBB722DE76">
    <w:name w:val="7D64B675F17C4FCEA205E5FBB722DE76"/>
  </w:style>
  <w:style w:type="paragraph" w:customStyle="1" w:styleId="08FA5BE12439438DA1A72F4B41C684D0">
    <w:name w:val="08FA5BE12439438DA1A72F4B41C684D0"/>
  </w:style>
  <w:style w:type="character" w:styleId="PlaceholderText">
    <w:name w:val="Placeholder Text"/>
    <w:basedOn w:val="DefaultParagraphFont"/>
    <w:uiPriority w:val="99"/>
    <w:semiHidden/>
    <w:rsid w:val="00D42872"/>
    <w:rPr>
      <w:color w:val="808080"/>
    </w:rPr>
  </w:style>
  <w:style w:type="paragraph" w:customStyle="1" w:styleId="4B1F8564AE254C68837C5A5F72DCE0F6">
    <w:name w:val="4B1F8564AE254C68837C5A5F72DCE0F6"/>
  </w:style>
  <w:style w:type="paragraph" w:customStyle="1" w:styleId="42427C1C30144535852F7051BC3DF3AA">
    <w:name w:val="42427C1C30144535852F7051BC3DF3AA"/>
  </w:style>
  <w:style w:type="paragraph" w:customStyle="1" w:styleId="AB913A49D95F4CB984E9009920C6AA7B">
    <w:name w:val="AB913A49D95F4CB984E9009920C6AA7B"/>
  </w:style>
  <w:style w:type="paragraph" w:customStyle="1" w:styleId="57683E5DCD68492DA0137EC95750D972">
    <w:name w:val="57683E5DCD68492DA0137EC95750D972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D941BDA39C954AFFBC417DB0B0C1950B">
    <w:name w:val="D941BDA39C954AFFBC417DB0B0C1950B"/>
  </w:style>
  <w:style w:type="paragraph" w:customStyle="1" w:styleId="043EB28E11C048199351B1D95D071DE0">
    <w:name w:val="043EB28E11C048199351B1D95D071DE0"/>
  </w:style>
  <w:style w:type="paragraph" w:customStyle="1" w:styleId="C2C3A6806DB646D19F6A50A2DEEBEE9A">
    <w:name w:val="C2C3A6806DB646D19F6A50A2DEEBEE9A"/>
  </w:style>
  <w:style w:type="paragraph" w:customStyle="1" w:styleId="861E37CFA41A40539EC6E90E90C3038D">
    <w:name w:val="861E37CFA41A40539EC6E90E90C3038D"/>
  </w:style>
  <w:style w:type="paragraph" w:customStyle="1" w:styleId="0032006EDCDB41BB85B7D08166C71264">
    <w:name w:val="0032006EDCDB41BB85B7D08166C71264"/>
    <w:rsid w:val="00D42872"/>
  </w:style>
  <w:style w:type="paragraph" w:customStyle="1" w:styleId="CBC89AA7290344E48704D8B7B2ED3608">
    <w:name w:val="CBC89AA7290344E48704D8B7B2ED3608"/>
    <w:rsid w:val="00D42872"/>
  </w:style>
  <w:style w:type="paragraph" w:customStyle="1" w:styleId="8A95C04BE1AB47DA95152FA425F9AA18">
    <w:name w:val="8A95C04BE1AB47DA95152FA425F9AA18"/>
    <w:rsid w:val="00D42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Rollins</dc:creator>
  <cp:keywords/>
  <cp:lastModifiedBy>Kyle Rollins</cp:lastModifiedBy>
  <cp:revision>6</cp:revision>
  <dcterms:created xsi:type="dcterms:W3CDTF">2015-10-06T20:23:00Z</dcterms:created>
  <dcterms:modified xsi:type="dcterms:W3CDTF">2015-10-13T19:52:00Z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