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7033"/>
      </w:tblGrid>
      <w:tr w:rsidR="00591E9C">
        <w:trPr>
          <w:trHeight w:val="26"/>
        </w:trPr>
        <w:tc>
          <w:tcPr>
            <w:tcW w:w="1607" w:type="dxa"/>
            <w:vAlign w:val="bottom"/>
          </w:tcPr>
          <w:p w:rsidR="00591E9C" w:rsidRDefault="00591E9C"/>
        </w:tc>
        <w:tc>
          <w:tcPr>
            <w:tcW w:w="7033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sz w:val="36"/>
                <w:szCs w:val="36"/>
              </w:rPr>
              <w:alias w:val="Author"/>
              <w:id w:val="1159751"/>
              <w:placeholder>
                <w:docPart w:val="99F7A0F45DC94604B0EEE2716E8E87D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Pr="0073181D" w:rsidRDefault="008466EC">
                <w:pPr>
                  <w:pStyle w:val="YourName"/>
                  <w:rPr>
                    <w:sz w:val="36"/>
                    <w:szCs w:val="36"/>
                  </w:rPr>
                </w:pPr>
                <w:r w:rsidRPr="0073181D">
                  <w:rPr>
                    <w:sz w:val="36"/>
                    <w:szCs w:val="36"/>
                  </w:rPr>
                  <w:t>Peter Larson</w:t>
                </w:r>
              </w:p>
            </w:sdtContent>
          </w:sdt>
          <w:p w:rsidR="00591E9C" w:rsidRDefault="008466EC" w:rsidP="008466EC">
            <w:pPr>
              <w:pStyle w:val="ContactInformation"/>
            </w:pPr>
            <w:r>
              <w:t>529 Lincoln Ave. Brillion, WI ,54110</w:t>
            </w:r>
            <w:r w:rsidR="00B514F3">
              <w:rPr>
                <w:rFonts w:ascii="Century Gothic" w:hAnsi="Century Gothic"/>
              </w:rPr>
              <w:t>−</w:t>
            </w:r>
            <w:r w:rsidR="00B514F3">
              <w:t xml:space="preserve"> </w:t>
            </w:r>
            <w:r w:rsidR="001D76CC">
              <w:t>(</w:t>
            </w:r>
            <w:r>
              <w:t>920</w:t>
            </w:r>
            <w:r w:rsidR="001D76CC">
              <w:t>)</w:t>
            </w:r>
            <w:r>
              <w:t>268-3501</w:t>
            </w:r>
            <w:r w:rsidR="00B514F3"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="00B514F3">
              <w:t xml:space="preserve"> </w:t>
            </w:r>
            <w:r>
              <w:t>stout34@yahoo.com</w:t>
            </w:r>
          </w:p>
        </w:tc>
      </w:tr>
      <w:tr w:rsidR="00591E9C" w:rsidTr="0073181D">
        <w:trPr>
          <w:trHeight w:hRule="exact" w:val="339"/>
        </w:trPr>
        <w:tc>
          <w:tcPr>
            <w:tcW w:w="1607" w:type="dxa"/>
          </w:tcPr>
          <w:p w:rsidR="00591E9C" w:rsidRDefault="00591E9C">
            <w:pPr>
              <w:jc w:val="center"/>
            </w:pPr>
          </w:p>
        </w:tc>
        <w:tc>
          <w:tcPr>
            <w:tcW w:w="7033" w:type="dxa"/>
            <w:tcBorders>
              <w:top w:val="single" w:sz="4" w:space="0" w:color="auto"/>
            </w:tcBorders>
          </w:tcPr>
          <w:p w:rsidR="00591E9C" w:rsidRDefault="00591E9C"/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Objective</w:t>
            </w:r>
          </w:p>
        </w:tc>
        <w:tc>
          <w:tcPr>
            <w:tcW w:w="7033" w:type="dxa"/>
          </w:tcPr>
          <w:p w:rsidR="008466EC" w:rsidRDefault="008466EC" w:rsidP="008466EC">
            <w:pPr>
              <w:pStyle w:val="PlainText"/>
            </w:pPr>
            <w:r>
              <w:t>To obtain a sales position where my skill set and strengths can best be utilized to maximize results professionally and personally.</w:t>
            </w:r>
          </w:p>
          <w:p w:rsidR="00591E9C" w:rsidRDefault="00591E9C">
            <w:pPr>
              <w:pStyle w:val="BodyText"/>
              <w:rPr>
                <w:rFonts w:asciiTheme="majorHAnsi" w:hAnsiTheme="majorHAnsi"/>
              </w:rPr>
            </w:pPr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Experience</w:t>
            </w:r>
          </w:p>
        </w:tc>
        <w:tc>
          <w:tcPr>
            <w:tcW w:w="7033" w:type="dxa"/>
          </w:tcPr>
          <w:p w:rsidR="00591E9C" w:rsidRDefault="008466EC" w:rsidP="001D76CC">
            <w:pPr>
              <w:pStyle w:val="PlainText"/>
              <w:rPr>
                <w:rFonts w:asciiTheme="majorHAnsi" w:hAnsiTheme="majorHAnsi"/>
                <w:b/>
                <w:szCs w:val="22"/>
              </w:rPr>
            </w:pPr>
            <w:r w:rsidRPr="001D76CC">
              <w:rPr>
                <w:b/>
                <w:szCs w:val="22"/>
              </w:rPr>
              <w:t xml:space="preserve">Convergys Corp </w:t>
            </w:r>
            <w:r w:rsidR="001D76CC">
              <w:rPr>
                <w:b/>
                <w:szCs w:val="22"/>
              </w:rPr>
              <w:t>–</w:t>
            </w:r>
            <w:r w:rsidRPr="001D76CC">
              <w:rPr>
                <w:b/>
                <w:szCs w:val="22"/>
              </w:rPr>
              <w:t xml:space="preserve"> Cisco</w:t>
            </w:r>
            <w:r w:rsidR="001D76CC">
              <w:rPr>
                <w:b/>
                <w:szCs w:val="22"/>
              </w:rPr>
              <w:t xml:space="preserve"> Program</w:t>
            </w:r>
          </w:p>
          <w:p w:rsidR="001D76CC" w:rsidRPr="001D76CC" w:rsidRDefault="001D76CC">
            <w:pPr>
              <w:pStyle w:val="ContactInformation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1D76CC">
              <w:rPr>
                <w:b/>
                <w:i/>
              </w:rPr>
              <w:t>Service Account Manager-  State Local Government and Education</w:t>
            </w:r>
          </w:p>
          <w:p w:rsidR="00591E9C" w:rsidRDefault="00A87E3C">
            <w:pPr>
              <w:pStyle w:val="Dates"/>
            </w:pPr>
            <w:sdt>
              <w:sdtPr>
                <w:id w:val="278192188"/>
                <w:placeholder>
                  <w:docPart w:val="5FFF5481565744E2AFCEDCCFB1C96E5E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466EC">
                  <w:t>2009</w:t>
                </w:r>
              </w:sdtContent>
            </w:sdt>
            <w:r w:rsidR="00B514F3">
              <w:t xml:space="preserve"> –</w:t>
            </w:r>
            <w:r w:rsidR="0073181D">
              <w:t xml:space="preserve"> </w:t>
            </w:r>
            <w:sdt>
              <w:sdtPr>
                <w:id w:val="278192191"/>
                <w:placeholder>
                  <w:docPart w:val="A0A9EC8E1A0B4F6383C8A6970407D1FD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466EC">
                  <w:t>Present</w:t>
                </w:r>
              </w:sdtContent>
            </w:sdt>
            <w:r w:rsidR="00B514F3">
              <w:t xml:space="preserve"> </w:t>
            </w:r>
          </w:p>
          <w:p w:rsidR="001D76CC" w:rsidRDefault="008466EC" w:rsidP="00FB0ADB">
            <w:pPr>
              <w:pStyle w:val="PlainText"/>
              <w:numPr>
                <w:ilvl w:val="0"/>
                <w:numId w:val="14"/>
              </w:numPr>
            </w:pPr>
            <w:r>
              <w:t>Responsible for 6 States</w:t>
            </w:r>
            <w:r w:rsidR="0058346B">
              <w:t xml:space="preserve"> and District of Columbia with 5</w:t>
            </w:r>
            <w:r>
              <w:t>6 million dollars in opportunity.</w:t>
            </w:r>
          </w:p>
          <w:p w:rsidR="001D76CC" w:rsidRDefault="008466EC" w:rsidP="007F5D2D">
            <w:pPr>
              <w:pStyle w:val="PlainText"/>
              <w:numPr>
                <w:ilvl w:val="0"/>
                <w:numId w:val="14"/>
              </w:numPr>
            </w:pPr>
            <w:r>
              <w:t>Took tradit</w:t>
            </w:r>
            <w:r w:rsidR="00036F17">
              <w:t>ionally difficult region and achieved</w:t>
            </w:r>
            <w:r w:rsidR="001D76CC">
              <w:t xml:space="preserve"> consistent year over year </w:t>
            </w:r>
            <w:r>
              <w:t>revenue growth.</w:t>
            </w:r>
          </w:p>
          <w:p w:rsidR="001D76CC" w:rsidRDefault="00036F17" w:rsidP="001D21F6">
            <w:pPr>
              <w:pStyle w:val="PlainText"/>
              <w:numPr>
                <w:ilvl w:val="0"/>
                <w:numId w:val="14"/>
              </w:numPr>
            </w:pPr>
            <w:r>
              <w:t xml:space="preserve">Teamed with </w:t>
            </w:r>
            <w:r w:rsidR="008466EC">
              <w:t xml:space="preserve">SLED leaders up to CIO </w:t>
            </w:r>
            <w:r w:rsidR="00A87E3C">
              <w:t>level to</w:t>
            </w:r>
            <w:r>
              <w:t xml:space="preserve"> formulate programs that</w:t>
            </w:r>
            <w:r w:rsidR="001D76CC">
              <w:t xml:space="preserve"> </w:t>
            </w:r>
            <w:r w:rsidR="008466EC">
              <w:t>effectively and economically provide</w:t>
            </w:r>
            <w:r>
              <w:t>d</w:t>
            </w:r>
            <w:r w:rsidR="008466EC">
              <w:t xml:space="preserve"> solutions for continuous and efficient running of</w:t>
            </w:r>
            <w:r w:rsidR="001D76CC">
              <w:t xml:space="preserve"> </w:t>
            </w:r>
            <w:r w:rsidR="008466EC">
              <w:t>network.</w:t>
            </w:r>
          </w:p>
          <w:p w:rsidR="001D76CC" w:rsidRDefault="008466EC" w:rsidP="000C67FD">
            <w:pPr>
              <w:pStyle w:val="PlainText"/>
              <w:numPr>
                <w:ilvl w:val="0"/>
                <w:numId w:val="14"/>
              </w:numPr>
            </w:pPr>
            <w:r>
              <w:t>Grew relationships with high level officials</w:t>
            </w:r>
            <w:r w:rsidR="001D76CC">
              <w:t xml:space="preserve"> </w:t>
            </w:r>
            <w:r>
              <w:t xml:space="preserve"> in State and local</w:t>
            </w:r>
            <w:r w:rsidR="001D76CC">
              <w:t xml:space="preserve"> </w:t>
            </w:r>
            <w:r>
              <w:t>governments as well as school districts and university systems to</w:t>
            </w:r>
            <w:r w:rsidR="001D76CC">
              <w:t xml:space="preserve"> </w:t>
            </w:r>
            <w:r>
              <w:t>the level that was looked at as an advisor</w:t>
            </w:r>
            <w:r w:rsidR="001D76CC">
              <w:t xml:space="preserve"> </w:t>
            </w:r>
            <w:r w:rsidR="00036F17">
              <w:t xml:space="preserve">on </w:t>
            </w:r>
            <w:r w:rsidR="00467089">
              <w:t>network maintenance</w:t>
            </w:r>
          </w:p>
          <w:p w:rsidR="001D76CC" w:rsidRDefault="00036F17" w:rsidP="00CC36B9">
            <w:pPr>
              <w:pStyle w:val="PlainText"/>
              <w:numPr>
                <w:ilvl w:val="0"/>
                <w:numId w:val="14"/>
              </w:numPr>
            </w:pPr>
            <w:r>
              <w:t>Spearheaded a program with</w:t>
            </w:r>
            <w:r w:rsidR="008466EC">
              <w:t xml:space="preserve"> Convergys management</w:t>
            </w:r>
            <w:r w:rsidR="001D76CC">
              <w:t xml:space="preserve"> </w:t>
            </w:r>
            <w:r w:rsidR="008466EC">
              <w:t>through a team of 3 to develop and improve sales culture and metrics for</w:t>
            </w:r>
            <w:r w:rsidR="001D76CC">
              <w:t xml:space="preserve"> </w:t>
            </w:r>
            <w:r w:rsidR="008466EC">
              <w:t>internal team of 30 plus.</w:t>
            </w:r>
          </w:p>
          <w:p w:rsidR="00ED0C00" w:rsidRDefault="00036F17" w:rsidP="00CC36B9">
            <w:pPr>
              <w:pStyle w:val="PlainText"/>
              <w:numPr>
                <w:ilvl w:val="0"/>
                <w:numId w:val="14"/>
              </w:numPr>
            </w:pPr>
            <w:r>
              <w:t>Extremely proficient</w:t>
            </w:r>
            <w:r w:rsidR="00ED0C00">
              <w:t xml:space="preserve"> in Cisco tools</w:t>
            </w:r>
            <w:r w:rsidR="00A87E3C">
              <w:t xml:space="preserve"> and programs</w:t>
            </w:r>
            <w:r w:rsidR="00ED0C00">
              <w:t xml:space="preserve"> including but not </w:t>
            </w:r>
            <w:r w:rsidR="00A87E3C">
              <w:t xml:space="preserve">limited to, CSCC , Workspace, </w:t>
            </w:r>
            <w:proofErr w:type="spellStart"/>
            <w:r w:rsidR="00A87E3C">
              <w:t>SMARTnet</w:t>
            </w:r>
            <w:proofErr w:type="spellEnd"/>
            <w:r w:rsidR="00A87E3C">
              <w:t xml:space="preserve"> Total  Care, and</w:t>
            </w:r>
            <w:r w:rsidR="00ED0C00">
              <w:t xml:space="preserve"> Sales Force </w:t>
            </w:r>
          </w:p>
          <w:p w:rsidR="00D511CF" w:rsidRDefault="00D511CF" w:rsidP="00D511CF">
            <w:pPr>
              <w:pStyle w:val="PlainText"/>
              <w:numPr>
                <w:ilvl w:val="0"/>
                <w:numId w:val="14"/>
              </w:numPr>
            </w:pPr>
            <w:r>
              <w:t xml:space="preserve">Expertise in </w:t>
            </w:r>
            <w:r w:rsidRPr="00D511CF">
              <w:t>creating, validating, and resolving issues within the tool, including quoting.</w:t>
            </w:r>
          </w:p>
          <w:p w:rsidR="0058346B" w:rsidRDefault="00D37252" w:rsidP="00CC36B9">
            <w:pPr>
              <w:pStyle w:val="PlainText"/>
              <w:numPr>
                <w:ilvl w:val="0"/>
                <w:numId w:val="14"/>
              </w:numPr>
            </w:pPr>
            <w:r>
              <w:t>Experienced in Excel, Word ,</w:t>
            </w:r>
            <w:r w:rsidR="0058346B">
              <w:t>Outlook</w:t>
            </w:r>
            <w:r>
              <w:t xml:space="preserve">  along with Sandler Sales training</w:t>
            </w:r>
          </w:p>
          <w:p w:rsidR="008466EC" w:rsidRDefault="00467089" w:rsidP="0073181D">
            <w:pPr>
              <w:pStyle w:val="PlainText"/>
              <w:rPr>
                <w:rFonts w:asciiTheme="majorHAnsi" w:hAnsiTheme="majorHAnsi"/>
              </w:rPr>
            </w:pPr>
            <w:r>
              <w:t xml:space="preserve">   </w:t>
            </w:r>
          </w:p>
        </w:tc>
        <w:bookmarkStart w:id="0" w:name="_GoBack"/>
        <w:bookmarkEnd w:id="0"/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1D76CC" w:rsidRDefault="001D76CC" w:rsidP="001D76CC">
            <w:pPr>
              <w:pStyle w:val="PlainText"/>
              <w:rPr>
                <w:rFonts w:asciiTheme="majorHAnsi" w:hAnsiTheme="majorHAnsi"/>
                <w:b/>
                <w:szCs w:val="22"/>
              </w:rPr>
            </w:pPr>
            <w:r w:rsidRPr="001D76CC">
              <w:rPr>
                <w:b/>
                <w:szCs w:val="22"/>
              </w:rPr>
              <w:t xml:space="preserve">Convergys Corp </w:t>
            </w:r>
            <w:r>
              <w:rPr>
                <w:b/>
                <w:szCs w:val="22"/>
              </w:rPr>
              <w:t>–</w:t>
            </w:r>
            <w:r w:rsidRPr="001D76CC">
              <w:rPr>
                <w:b/>
                <w:szCs w:val="22"/>
              </w:rPr>
              <w:t xml:space="preserve"> Cisco</w:t>
            </w:r>
            <w:r>
              <w:rPr>
                <w:b/>
                <w:szCs w:val="22"/>
              </w:rPr>
              <w:t xml:space="preserve"> Program</w:t>
            </w:r>
          </w:p>
          <w:p w:rsidR="00591E9C" w:rsidRPr="0073181D" w:rsidRDefault="001D76CC" w:rsidP="001D76C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i/>
                <w:szCs w:val="24"/>
              </w:rPr>
            </w:pPr>
            <w:r w:rsidRPr="0073181D">
              <w:rPr>
                <w:i/>
              </w:rPr>
              <w:t xml:space="preserve">Service Account Manager - </w:t>
            </w:r>
            <w:r w:rsidR="00ED0C00" w:rsidRPr="0073181D">
              <w:rPr>
                <w:i/>
              </w:rPr>
              <w:t xml:space="preserve">Service Provider </w:t>
            </w:r>
          </w:p>
          <w:p w:rsidR="00591E9C" w:rsidRDefault="00A87E3C">
            <w:pPr>
              <w:pStyle w:val="Dates"/>
            </w:pPr>
            <w:sdt>
              <w:sdtPr>
                <w:id w:val="278192198"/>
                <w:placeholder>
                  <w:docPart w:val="A1504A5A1B7846AB895FE20DFC668B21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D0C00">
                  <w:t>2007</w:t>
                </w:r>
              </w:sdtContent>
            </w:sdt>
            <w:r w:rsidR="00B514F3">
              <w:t xml:space="preserve"> – </w:t>
            </w:r>
            <w:sdt>
              <w:sdtPr>
                <w:id w:val="278192200"/>
                <w:placeholder>
                  <w:docPart w:val="C3CC87CBD9364DB9B5258A8929C9B7CE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D0C00">
                  <w:t>2009</w:t>
                </w:r>
              </w:sdtContent>
            </w:sdt>
          </w:p>
          <w:p w:rsidR="0073181D" w:rsidRDefault="00ED0C00" w:rsidP="000F0C7D">
            <w:pPr>
              <w:pStyle w:val="PlainText"/>
              <w:numPr>
                <w:ilvl w:val="0"/>
                <w:numId w:val="15"/>
              </w:numPr>
            </w:pPr>
            <w:r>
              <w:t>Worked with national and local phone</w:t>
            </w:r>
            <w:r w:rsidR="0073181D">
              <w:t xml:space="preserve"> </w:t>
            </w:r>
            <w:r>
              <w:t>service providers to provide</w:t>
            </w:r>
            <w:r w:rsidR="0073181D">
              <w:t xml:space="preserve"> </w:t>
            </w:r>
            <w:r>
              <w:t>exceptional</w:t>
            </w:r>
            <w:r w:rsidR="0073181D">
              <w:t xml:space="preserve"> </w:t>
            </w:r>
            <w:r>
              <w:t>service on their network maintenance needs</w:t>
            </w:r>
            <w:r w:rsidR="001468BA">
              <w:t>.</w:t>
            </w:r>
            <w:r w:rsidR="0073181D">
              <w:t xml:space="preserve"> </w:t>
            </w:r>
          </w:p>
          <w:p w:rsidR="0073181D" w:rsidRPr="0073181D" w:rsidRDefault="00ED0C00" w:rsidP="0073181D">
            <w:pPr>
              <w:pStyle w:val="PlainText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t>Hit sales goals within varying regions</w:t>
            </w:r>
            <w:r w:rsidR="001468BA">
              <w:t>.</w:t>
            </w:r>
          </w:p>
          <w:p w:rsidR="00591E9C" w:rsidRDefault="00ED0C00" w:rsidP="00995FA2">
            <w:pPr>
              <w:pStyle w:val="PlainText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t>Received New Comer award</w:t>
            </w:r>
            <w:r w:rsidR="001468BA">
              <w:t>.</w:t>
            </w:r>
            <w:r w:rsidR="0073181D">
              <w:t xml:space="preserve"> </w:t>
            </w:r>
          </w:p>
        </w:tc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591E9C" w:rsidRDefault="00591E9C" w:rsidP="0073181D">
            <w:pPr>
              <w:pStyle w:val="PlainText"/>
            </w:pPr>
          </w:p>
        </w:tc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73181D" w:rsidRDefault="006C7EAE" w:rsidP="0073181D">
            <w:pPr>
              <w:pStyle w:val="PlainText"/>
              <w:rPr>
                <w:rFonts w:asciiTheme="majorHAnsi" w:hAnsiTheme="majorHAnsi"/>
                <w:b/>
                <w:szCs w:val="22"/>
              </w:rPr>
            </w:pPr>
            <w:r>
              <w:rPr>
                <w:b/>
                <w:szCs w:val="22"/>
              </w:rPr>
              <w:t>CRW Insurance</w:t>
            </w:r>
          </w:p>
          <w:p w:rsidR="0073181D" w:rsidRPr="0073181D" w:rsidRDefault="00995FA2" w:rsidP="0073181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i/>
                <w:szCs w:val="24"/>
              </w:rPr>
            </w:pPr>
            <w:r>
              <w:rPr>
                <w:i/>
              </w:rPr>
              <w:t>Commercial Lines Agent</w:t>
            </w:r>
          </w:p>
          <w:p w:rsidR="00591E9C" w:rsidRDefault="00A87E3C">
            <w:pPr>
              <w:pStyle w:val="Dates"/>
            </w:pPr>
            <w:sdt>
              <w:sdtPr>
                <w:id w:val="278192216"/>
                <w:placeholder>
                  <w:docPart w:val="5D0D17FF711B43CBA5B7AEEC6932FBE5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D0C00">
                  <w:t>1999</w:t>
                </w:r>
              </w:sdtContent>
            </w:sdt>
            <w:r w:rsidR="00B514F3">
              <w:t xml:space="preserve"> – </w:t>
            </w:r>
            <w:sdt>
              <w:sdtPr>
                <w:id w:val="278192218"/>
                <w:placeholder>
                  <w:docPart w:val="3A629137672345E080A5E9F20E61BBA8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D0C00">
                  <w:t>2006</w:t>
                </w:r>
              </w:sdtContent>
            </w:sdt>
          </w:p>
          <w:p w:rsidR="0073181D" w:rsidRDefault="001468BA" w:rsidP="0073181D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73181D">
              <w:rPr>
                <w:rFonts w:ascii="Calibri" w:hAnsi="Calibri" w:cs="Arial"/>
                <w:sz w:val="22"/>
                <w:szCs w:val="22"/>
              </w:rPr>
              <w:t>Met and ex</w:t>
            </w:r>
            <w:r w:rsidR="0073181D" w:rsidRPr="0073181D">
              <w:rPr>
                <w:rFonts w:ascii="Calibri" w:hAnsi="Calibri" w:cs="Arial"/>
                <w:sz w:val="22"/>
                <w:szCs w:val="22"/>
              </w:rPr>
              <w:t xml:space="preserve">ceeded established sales goals. </w:t>
            </w:r>
          </w:p>
          <w:p w:rsidR="0073181D" w:rsidRPr="0073181D" w:rsidRDefault="001468BA" w:rsidP="0073181D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73181D">
              <w:rPr>
                <w:rFonts w:ascii="Calibri" w:hAnsi="Calibri" w:cs="Arial"/>
                <w:sz w:val="22"/>
                <w:szCs w:val="22"/>
              </w:rPr>
              <w:t>Developed special programs to provide focused coverage for various industries.</w:t>
            </w:r>
            <w:r w:rsidR="0073181D" w:rsidRPr="0073181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73181D" w:rsidRDefault="001468BA" w:rsidP="00F41F23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73181D">
              <w:rPr>
                <w:rFonts w:ascii="Calibri" w:hAnsi="Calibri" w:cs="Arial"/>
                <w:sz w:val="22"/>
                <w:szCs w:val="22"/>
              </w:rPr>
              <w:t>Worked closely with home contractor</w:t>
            </w:r>
            <w:r w:rsidR="0073181D" w:rsidRPr="007318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3181D">
              <w:rPr>
                <w:rFonts w:ascii="Calibri" w:hAnsi="Calibri" w:cs="Arial"/>
                <w:sz w:val="22"/>
                <w:szCs w:val="22"/>
              </w:rPr>
              <w:t>industry to better understand their specific insurance needs.</w:t>
            </w:r>
            <w:r w:rsidR="0073181D" w:rsidRPr="0073181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73181D" w:rsidRPr="006C7EAE" w:rsidRDefault="0073181D" w:rsidP="00813207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6C7EAE">
              <w:rPr>
                <w:rFonts w:ascii="Calibri" w:hAnsi="Calibri" w:cs="Arial"/>
                <w:sz w:val="22"/>
                <w:szCs w:val="22"/>
              </w:rPr>
              <w:t xml:space="preserve">Member of State and </w:t>
            </w:r>
            <w:r w:rsidR="001468BA" w:rsidRPr="006C7EAE">
              <w:rPr>
                <w:rFonts w:ascii="Calibri" w:hAnsi="Calibri" w:cs="Arial"/>
                <w:sz w:val="22"/>
                <w:szCs w:val="22"/>
              </w:rPr>
              <w:t>Local Home</w:t>
            </w:r>
            <w:r w:rsidRPr="006C7EA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468BA" w:rsidRPr="006C7EAE">
              <w:rPr>
                <w:rFonts w:ascii="Calibri" w:hAnsi="Calibri"/>
                <w:sz w:val="22"/>
                <w:szCs w:val="22"/>
              </w:rPr>
              <w:t>Builders Associations and received</w:t>
            </w:r>
            <w:r w:rsidRPr="006C7EA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468BA" w:rsidRPr="006C7EAE">
              <w:rPr>
                <w:rFonts w:ascii="Calibri" w:hAnsi="Calibri"/>
                <w:sz w:val="22"/>
                <w:szCs w:val="22"/>
              </w:rPr>
              <w:lastRenderedPageBreak/>
              <w:t>Associate of the Year award in 2003 for Manitowoc County.</w:t>
            </w:r>
          </w:p>
          <w:p w:rsidR="0073181D" w:rsidRPr="0073181D" w:rsidRDefault="001468BA" w:rsidP="00192373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73181D">
              <w:rPr>
                <w:rFonts w:ascii="Calibri" w:hAnsi="Calibri"/>
                <w:sz w:val="22"/>
                <w:szCs w:val="22"/>
              </w:rPr>
              <w:t>Was</w:t>
            </w:r>
            <w:r w:rsidR="0073181D" w:rsidRPr="0073181D">
              <w:rPr>
                <w:rFonts w:ascii="Calibri" w:hAnsi="Calibri"/>
                <w:sz w:val="22"/>
                <w:szCs w:val="22"/>
              </w:rPr>
              <w:t xml:space="preserve"> compensated 100% on </w:t>
            </w:r>
            <w:proofErr w:type="gramStart"/>
            <w:r w:rsidR="0073181D" w:rsidRPr="0073181D">
              <w:rPr>
                <w:rFonts w:ascii="Calibri" w:hAnsi="Calibri"/>
                <w:sz w:val="22"/>
                <w:szCs w:val="22"/>
              </w:rPr>
              <w:t>commission.</w:t>
            </w:r>
            <w:proofErr w:type="gramEnd"/>
          </w:p>
          <w:p w:rsidR="001468BA" w:rsidRPr="0073181D" w:rsidRDefault="001468BA" w:rsidP="00192373">
            <w:pPr>
              <w:pStyle w:val="BodyText"/>
              <w:numPr>
                <w:ilvl w:val="0"/>
                <w:numId w:val="16"/>
              </w:numPr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73181D">
              <w:rPr>
                <w:rFonts w:ascii="Calibri" w:hAnsi="Calibri"/>
                <w:sz w:val="22"/>
                <w:szCs w:val="22"/>
              </w:rPr>
              <w:t>Developed strong cold call skills</w:t>
            </w:r>
          </w:p>
          <w:p w:rsidR="006C7EAE" w:rsidRDefault="006C7EAE" w:rsidP="006C7EAE">
            <w:pPr>
              <w:pStyle w:val="PlainText"/>
              <w:rPr>
                <w:rFonts w:asciiTheme="majorHAnsi" w:hAnsiTheme="majorHAnsi"/>
                <w:b/>
                <w:szCs w:val="22"/>
              </w:rPr>
            </w:pPr>
            <w:r>
              <w:rPr>
                <w:b/>
                <w:szCs w:val="22"/>
              </w:rPr>
              <w:t xml:space="preserve">Lakeshore Deli </w:t>
            </w:r>
            <w:proofErr w:type="spellStart"/>
            <w:r>
              <w:rPr>
                <w:b/>
                <w:szCs w:val="22"/>
              </w:rPr>
              <w:t>Inc</w:t>
            </w:r>
            <w:proofErr w:type="spellEnd"/>
          </w:p>
          <w:p w:rsidR="006C7EAE" w:rsidRPr="0073181D" w:rsidRDefault="006C7EAE" w:rsidP="006C7EAE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i/>
                <w:szCs w:val="24"/>
              </w:rPr>
            </w:pPr>
            <w:r>
              <w:rPr>
                <w:i/>
              </w:rPr>
              <w:t>Managing Partner</w:t>
            </w:r>
          </w:p>
          <w:p w:rsidR="006C7EAE" w:rsidRDefault="00A87E3C" w:rsidP="006C7EAE">
            <w:pPr>
              <w:pStyle w:val="Dates"/>
            </w:pPr>
            <w:sdt>
              <w:sdtPr>
                <w:id w:val="1826704344"/>
                <w:placeholder>
                  <w:docPart w:val="E91AB63898B64D43A2E566F664B73E2C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7EAE">
                  <w:t>1995</w:t>
                </w:r>
              </w:sdtContent>
            </w:sdt>
            <w:r w:rsidR="006C7EAE">
              <w:t xml:space="preserve"> – </w:t>
            </w:r>
            <w:sdt>
              <w:sdtPr>
                <w:id w:val="-407685008"/>
                <w:placeholder>
                  <w:docPart w:val="31D30399904C492AA7A56890C1C6E06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7EAE">
                  <w:t>1999</w:t>
                </w:r>
              </w:sdtContent>
            </w:sdt>
          </w:p>
          <w:p w:rsidR="006C7EAE" w:rsidRDefault="001468BA" w:rsidP="00007516">
            <w:pPr>
              <w:pStyle w:val="PlainText"/>
              <w:numPr>
                <w:ilvl w:val="0"/>
                <w:numId w:val="17"/>
              </w:numPr>
            </w:pPr>
            <w:r>
              <w:t>Responsible for daily operations for</w:t>
            </w:r>
            <w:r w:rsidR="006C7EAE">
              <w:t xml:space="preserve"> </w:t>
            </w:r>
            <w:r>
              <w:t>franchise restaurant including:</w:t>
            </w:r>
          </w:p>
          <w:p w:rsidR="006C7EAE" w:rsidRDefault="001468BA" w:rsidP="00A57BB4">
            <w:pPr>
              <w:pStyle w:val="PlainText"/>
              <w:numPr>
                <w:ilvl w:val="1"/>
                <w:numId w:val="17"/>
              </w:numPr>
            </w:pPr>
            <w:r>
              <w:t>Managing  staff of 30 plus employees</w:t>
            </w:r>
          </w:p>
          <w:p w:rsidR="006C7EAE" w:rsidRDefault="001468BA" w:rsidP="00AE3A79">
            <w:pPr>
              <w:pStyle w:val="PlainText"/>
              <w:numPr>
                <w:ilvl w:val="1"/>
                <w:numId w:val="17"/>
              </w:numPr>
            </w:pPr>
            <w:r>
              <w:t>Hiring</w:t>
            </w:r>
          </w:p>
          <w:p w:rsidR="006C7EAE" w:rsidRDefault="001468BA" w:rsidP="0004150F">
            <w:pPr>
              <w:pStyle w:val="PlainText"/>
              <w:numPr>
                <w:ilvl w:val="1"/>
                <w:numId w:val="17"/>
              </w:numPr>
            </w:pPr>
            <w:r>
              <w:t>Budget</w:t>
            </w:r>
          </w:p>
          <w:p w:rsidR="006C7EAE" w:rsidRDefault="001468BA" w:rsidP="0000200D">
            <w:pPr>
              <w:pStyle w:val="PlainText"/>
              <w:numPr>
                <w:ilvl w:val="1"/>
                <w:numId w:val="17"/>
              </w:numPr>
            </w:pPr>
            <w:r>
              <w:t xml:space="preserve">Purchasing </w:t>
            </w:r>
          </w:p>
          <w:p w:rsidR="006C7EAE" w:rsidRDefault="001468BA" w:rsidP="00C23248">
            <w:pPr>
              <w:pStyle w:val="PlainText"/>
              <w:numPr>
                <w:ilvl w:val="1"/>
                <w:numId w:val="17"/>
              </w:numPr>
            </w:pPr>
            <w:r>
              <w:t>Marketing</w:t>
            </w:r>
          </w:p>
          <w:p w:rsidR="001468BA" w:rsidRDefault="001468BA" w:rsidP="00C23248">
            <w:pPr>
              <w:pStyle w:val="PlainText"/>
              <w:numPr>
                <w:ilvl w:val="1"/>
                <w:numId w:val="17"/>
              </w:numPr>
            </w:pPr>
            <w:r>
              <w:t>Weekly sales average $20,000</w:t>
            </w:r>
          </w:p>
          <w:p w:rsidR="001468BA" w:rsidRDefault="001468BA" w:rsidP="001468BA">
            <w:pPr>
              <w:pStyle w:val="PlainText"/>
            </w:pPr>
          </w:p>
          <w:p w:rsidR="00591E9C" w:rsidRDefault="00591E9C">
            <w:pPr>
              <w:pStyle w:val="BodyText"/>
            </w:pPr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lastRenderedPageBreak/>
              <w:t>Education</w:t>
            </w:r>
          </w:p>
        </w:tc>
        <w:tc>
          <w:tcPr>
            <w:tcW w:w="7033" w:type="dxa"/>
          </w:tcPr>
          <w:p w:rsidR="00591E9C" w:rsidRDefault="0058346B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Attended UW Stout  1983 - 1987</w:t>
            </w:r>
          </w:p>
          <w:p w:rsidR="00591E9C" w:rsidRDefault="00591E9C">
            <w:pPr>
              <w:pStyle w:val="ContactInformation"/>
            </w:pPr>
          </w:p>
          <w:p w:rsidR="00591E9C" w:rsidRDefault="00591E9C">
            <w:pPr>
              <w:pStyle w:val="BodyText"/>
            </w:pPr>
          </w:p>
          <w:p w:rsidR="00591E9C" w:rsidRDefault="00591E9C" w:rsidP="00467089">
            <w:pPr>
              <w:pStyle w:val="BodyText"/>
            </w:pPr>
          </w:p>
        </w:tc>
      </w:tr>
      <w:tr w:rsidR="00591E9C">
        <w:tc>
          <w:tcPr>
            <w:tcW w:w="1607" w:type="dxa"/>
          </w:tcPr>
          <w:p w:rsidR="00591E9C" w:rsidRDefault="00591E9C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591E9C" w:rsidRDefault="00591E9C" w:rsidP="00467089">
            <w:pPr>
              <w:pStyle w:val="BodyText"/>
            </w:pPr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References</w:t>
            </w:r>
          </w:p>
        </w:tc>
        <w:tc>
          <w:tcPr>
            <w:tcW w:w="7033" w:type="dxa"/>
          </w:tcPr>
          <w:p w:rsidR="00591E9C" w:rsidRDefault="00B514F3">
            <w:pPr>
              <w:pStyle w:val="BodyText"/>
            </w:pPr>
            <w:r>
              <w:t>References are available on request.</w:t>
            </w:r>
          </w:p>
        </w:tc>
      </w:tr>
    </w:tbl>
    <w:p w:rsidR="00591E9C" w:rsidRDefault="00591E9C">
      <w:pPr>
        <w:pStyle w:val="BodyText"/>
      </w:pPr>
    </w:p>
    <w:sectPr w:rsidR="00591E9C" w:rsidSect="00591E9C">
      <w:footerReference w:type="default" r:id="rId9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8D4" w:rsidRDefault="00B708D4">
      <w:r>
        <w:separator/>
      </w:r>
    </w:p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</w:endnote>
  <w:endnote w:type="continuationSeparator" w:id="0">
    <w:p w:rsidR="00B708D4" w:rsidRDefault="00B708D4">
      <w:r>
        <w:continuationSeparator/>
      </w:r>
    </w:p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591E9C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[Your Name]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  <w:p w:rsidR="00591E9C" w:rsidRDefault="00591E9C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[Street Address, City, ST  ZIP Code]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[phone]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[e-mail]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8D4" w:rsidRDefault="00B708D4">
      <w:r>
        <w:separator/>
      </w:r>
    </w:p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</w:footnote>
  <w:footnote w:type="continuationSeparator" w:id="0">
    <w:p w:rsidR="00B708D4" w:rsidRDefault="00B708D4">
      <w:r>
        <w:continuationSeparator/>
      </w:r>
    </w:p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  <w:p w:rsidR="00B708D4" w:rsidRDefault="00B708D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F4603"/>
    <w:multiLevelType w:val="hybridMultilevel"/>
    <w:tmpl w:val="3B78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6B71A8"/>
    <w:multiLevelType w:val="hybridMultilevel"/>
    <w:tmpl w:val="0C60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B32DDE"/>
    <w:multiLevelType w:val="hybridMultilevel"/>
    <w:tmpl w:val="60681332"/>
    <w:lvl w:ilvl="0" w:tplc="146E282A">
      <w:start w:val="2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83EE8"/>
    <w:multiLevelType w:val="hybridMultilevel"/>
    <w:tmpl w:val="F450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8B55B0"/>
    <w:multiLevelType w:val="hybridMultilevel"/>
    <w:tmpl w:val="FD5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6">
    <w:nsid w:val="7F0D63A6"/>
    <w:multiLevelType w:val="hybridMultilevel"/>
    <w:tmpl w:val="5DF85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6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EC"/>
    <w:rsid w:val="00036F17"/>
    <w:rsid w:val="001468BA"/>
    <w:rsid w:val="00181594"/>
    <w:rsid w:val="001D76CC"/>
    <w:rsid w:val="00467089"/>
    <w:rsid w:val="0058346B"/>
    <w:rsid w:val="00591E9C"/>
    <w:rsid w:val="005D034D"/>
    <w:rsid w:val="006C7EAE"/>
    <w:rsid w:val="0073181D"/>
    <w:rsid w:val="008466EC"/>
    <w:rsid w:val="008B2C5E"/>
    <w:rsid w:val="00995FA2"/>
    <w:rsid w:val="00A87E3C"/>
    <w:rsid w:val="00B514F3"/>
    <w:rsid w:val="00B708D4"/>
    <w:rsid w:val="00C022DD"/>
    <w:rsid w:val="00CA0BAE"/>
    <w:rsid w:val="00D37252"/>
    <w:rsid w:val="00D511CF"/>
    <w:rsid w:val="00ED0C0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semiHidden="0" w:uiPriority="4" w:unhideWhenUsed="0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semiHidden="0" w:uiPriority="2" w:unhideWhenUsed="0" w:qFormat="1"/>
    <w:lsdException w:name="Emphasis" w:semiHidden="0" w:uiPriority="2" w:unhideWhenUsed="0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466EC"/>
    <w:pPr>
      <w:spacing w:line="240" w:lineRule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6EC"/>
    <w:rPr>
      <w:rFonts w:ascii="Calibri" w:eastAsiaTheme="minorHAnsi" w:hAnsi="Calibri" w:cstheme="minorBidi"/>
      <w:szCs w:val="21"/>
    </w:rPr>
  </w:style>
  <w:style w:type="character" w:styleId="PlaceholderText">
    <w:name w:val="Placeholder Text"/>
    <w:basedOn w:val="DefaultParagraphFont"/>
    <w:uiPriority w:val="99"/>
    <w:unhideWhenUsed/>
    <w:rsid w:val="001468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semiHidden="0" w:uiPriority="4" w:unhideWhenUsed="0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semiHidden="0" w:uiPriority="2" w:unhideWhenUsed="0" w:qFormat="1"/>
    <w:lsdException w:name="Emphasis" w:semiHidden="0" w:uiPriority="2" w:unhideWhenUsed="0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466EC"/>
    <w:pPr>
      <w:spacing w:line="240" w:lineRule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6EC"/>
    <w:rPr>
      <w:rFonts w:ascii="Calibri" w:eastAsiaTheme="minorHAnsi" w:hAnsi="Calibri" w:cstheme="minorBidi"/>
      <w:szCs w:val="21"/>
    </w:rPr>
  </w:style>
  <w:style w:type="character" w:styleId="PlaceholderText">
    <w:name w:val="Placeholder Text"/>
    <w:basedOn w:val="DefaultParagraphFont"/>
    <w:uiPriority w:val="99"/>
    <w:unhideWhenUsed/>
    <w:rsid w:val="00146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rson1\AppData\Roaming\Microsoft\Template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F7A0F45DC94604B0EEE2716E8E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164E-F863-4299-8AE6-B94CAD47E3DD}"/>
      </w:docPartPr>
      <w:docPartBody>
        <w:p w:rsidR="00AC228B" w:rsidRDefault="00627826">
          <w:pPr>
            <w:pStyle w:val="99F7A0F45DC94604B0EEE2716E8E87D0"/>
          </w:pPr>
          <w:r>
            <w:t>[Your Name]</w:t>
          </w:r>
        </w:p>
      </w:docPartBody>
    </w:docPart>
    <w:docPart>
      <w:docPartPr>
        <w:name w:val="5FFF5481565744E2AFCEDCCFB1C96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3259-D37E-4C2D-9697-72BCD2761A40}"/>
      </w:docPartPr>
      <w:docPartBody>
        <w:p w:rsidR="00AC228B" w:rsidRDefault="00627826">
          <w:pPr>
            <w:pStyle w:val="5FFF5481565744E2AFCEDCCFB1C96E5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0A9EC8E1A0B4F6383C8A6970407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85319-757B-4C34-9F8D-ACEBAFCEEDFD}"/>
      </w:docPartPr>
      <w:docPartBody>
        <w:p w:rsidR="00AC228B" w:rsidRDefault="00627826">
          <w:pPr>
            <w:pStyle w:val="A0A9EC8E1A0B4F6383C8A6970407D1FD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1504A5A1B7846AB895FE20DFC66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9EB4A-282F-467C-B926-429E27D5ABAB}"/>
      </w:docPartPr>
      <w:docPartBody>
        <w:p w:rsidR="00AC228B" w:rsidRDefault="00627826">
          <w:pPr>
            <w:pStyle w:val="A1504A5A1B7846AB895FE20DFC668B2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3CC87CBD9364DB9B5258A8929C9B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8586E-0D37-4F63-8374-B9B0E510F3A1}"/>
      </w:docPartPr>
      <w:docPartBody>
        <w:p w:rsidR="00AC228B" w:rsidRDefault="00627826">
          <w:pPr>
            <w:pStyle w:val="C3CC87CBD9364DB9B5258A8929C9B7C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5D0D17FF711B43CBA5B7AEEC6932F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DD9D-8B4E-4487-9E95-37D9EFCD075F}"/>
      </w:docPartPr>
      <w:docPartBody>
        <w:p w:rsidR="00AC228B" w:rsidRDefault="00627826">
          <w:pPr>
            <w:pStyle w:val="5D0D17FF711B43CBA5B7AEEC6932FBE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A629137672345E080A5E9F20E61B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921B-24A7-4669-8B2C-A82CBAC6763F}"/>
      </w:docPartPr>
      <w:docPartBody>
        <w:p w:rsidR="00AC228B" w:rsidRDefault="00627826">
          <w:pPr>
            <w:pStyle w:val="3A629137672345E080A5E9F20E61BBA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91AB63898B64D43A2E566F664B7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0DAF-1D75-4225-8186-DA1E53B2AF7A}"/>
      </w:docPartPr>
      <w:docPartBody>
        <w:p w:rsidR="0065397B" w:rsidRDefault="00AC228B" w:rsidP="00AC228B">
          <w:pPr>
            <w:pStyle w:val="E91AB63898B64D43A2E566F664B73E2C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1D30399904C492AA7A56890C1C6E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19A0E-20D8-463A-8229-3EA9F5000619}"/>
      </w:docPartPr>
      <w:docPartBody>
        <w:p w:rsidR="0065397B" w:rsidRDefault="00AC228B" w:rsidP="00AC228B">
          <w:pPr>
            <w:pStyle w:val="31D30399904C492AA7A56890C1C6E062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8B"/>
    <w:rsid w:val="00627826"/>
    <w:rsid w:val="0065397B"/>
    <w:rsid w:val="008378BE"/>
    <w:rsid w:val="00A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7A0F45DC94604B0EEE2716E8E87D0">
    <w:name w:val="99F7A0F45DC94604B0EEE2716E8E87D0"/>
  </w:style>
  <w:style w:type="paragraph" w:customStyle="1" w:styleId="E45A26E7420248A18457988A0D40C963">
    <w:name w:val="E45A26E7420248A18457988A0D40C963"/>
  </w:style>
  <w:style w:type="paragraph" w:customStyle="1" w:styleId="B587E3A159694E6888513814C5712C6A">
    <w:name w:val="B587E3A159694E6888513814C5712C6A"/>
  </w:style>
  <w:style w:type="paragraph" w:customStyle="1" w:styleId="3608A8FC320A49F98B14E8F32D22B849">
    <w:name w:val="3608A8FC320A49F98B14E8F32D22B849"/>
  </w:style>
  <w:style w:type="paragraph" w:customStyle="1" w:styleId="D1A7747AAEDF44678BC6ED843E10F240">
    <w:name w:val="D1A7747AAEDF44678BC6ED843E10F240"/>
  </w:style>
  <w:style w:type="paragraph" w:customStyle="1" w:styleId="A38EED4F30554AE29D8D7D208A69C940">
    <w:name w:val="A38EED4F30554AE29D8D7D208A69C940"/>
  </w:style>
  <w:style w:type="paragraph" w:customStyle="1" w:styleId="7BB8CF5E690244F099AD2535AA786862">
    <w:name w:val="7BB8CF5E690244F099AD2535AA786862"/>
  </w:style>
  <w:style w:type="paragraph" w:customStyle="1" w:styleId="DEE55DA0C77A4D799C8F8172756DCA85">
    <w:name w:val="DEE55DA0C77A4D799C8F8172756DCA85"/>
  </w:style>
  <w:style w:type="character" w:styleId="PlaceholderText">
    <w:name w:val="Placeholder Text"/>
    <w:basedOn w:val="DefaultParagraphFont"/>
    <w:uiPriority w:val="99"/>
    <w:unhideWhenUsed/>
    <w:rsid w:val="00AC228B"/>
    <w:rPr>
      <w:color w:val="808080"/>
    </w:rPr>
  </w:style>
  <w:style w:type="paragraph" w:customStyle="1" w:styleId="5FFF5481565744E2AFCEDCCFB1C96E5E">
    <w:name w:val="5FFF5481565744E2AFCEDCCFB1C96E5E"/>
  </w:style>
  <w:style w:type="paragraph" w:customStyle="1" w:styleId="A0A9EC8E1A0B4F6383C8A6970407D1FD">
    <w:name w:val="A0A9EC8E1A0B4F6383C8A6970407D1FD"/>
  </w:style>
  <w:style w:type="paragraph" w:customStyle="1" w:styleId="FB9D4247C86649249FBF329470219D97">
    <w:name w:val="FB9D4247C86649249FBF329470219D97"/>
  </w:style>
  <w:style w:type="paragraph" w:customStyle="1" w:styleId="93C07CA61C374F5EA60D0D89DF680895">
    <w:name w:val="93C07CA61C374F5EA60D0D89DF680895"/>
  </w:style>
  <w:style w:type="paragraph" w:customStyle="1" w:styleId="9D28B9591364442094D0E11D26277689">
    <w:name w:val="9D28B9591364442094D0E11D26277689"/>
  </w:style>
  <w:style w:type="paragraph" w:customStyle="1" w:styleId="4E47BEAA836F4774A7292CBD5549FAF1">
    <w:name w:val="4E47BEAA836F4774A7292CBD5549FAF1"/>
  </w:style>
  <w:style w:type="paragraph" w:customStyle="1" w:styleId="635D53DE3ABA47059FD676217D577543">
    <w:name w:val="635D53DE3ABA47059FD676217D577543"/>
  </w:style>
  <w:style w:type="paragraph" w:customStyle="1" w:styleId="CC77D70D243044FEB5E358645151D84E">
    <w:name w:val="CC77D70D243044FEB5E358645151D84E"/>
  </w:style>
  <w:style w:type="paragraph" w:customStyle="1" w:styleId="A1504A5A1B7846AB895FE20DFC668B21">
    <w:name w:val="A1504A5A1B7846AB895FE20DFC668B21"/>
  </w:style>
  <w:style w:type="paragraph" w:customStyle="1" w:styleId="C3CC87CBD9364DB9B5258A8929C9B7CE">
    <w:name w:val="C3CC87CBD9364DB9B5258A8929C9B7CE"/>
  </w:style>
  <w:style w:type="paragraph" w:customStyle="1" w:styleId="9DE6BC7CDA624C81A8D5C0D96B0495A8">
    <w:name w:val="9DE6BC7CDA624C81A8D5C0D96B0495A8"/>
  </w:style>
  <w:style w:type="paragraph" w:customStyle="1" w:styleId="0CDDF7E7B8704FB6A105CD5579EA328F">
    <w:name w:val="0CDDF7E7B8704FB6A105CD5579EA328F"/>
  </w:style>
  <w:style w:type="paragraph" w:customStyle="1" w:styleId="0C771F096A044C32BDD532DE64762FAE">
    <w:name w:val="0C771F096A044C32BDD532DE64762FAE"/>
  </w:style>
  <w:style w:type="paragraph" w:customStyle="1" w:styleId="6A13477D824F45FDB5D723BA052D1A49">
    <w:name w:val="6A13477D824F45FDB5D723BA052D1A49"/>
  </w:style>
  <w:style w:type="paragraph" w:customStyle="1" w:styleId="560FB960E349429FBEE2AE1AE37B953F">
    <w:name w:val="560FB960E349429FBEE2AE1AE37B953F"/>
  </w:style>
  <w:style w:type="paragraph" w:customStyle="1" w:styleId="9C9A1E19119342CF9DE6B38DCA8D03F6">
    <w:name w:val="9C9A1E19119342CF9DE6B38DCA8D03F6"/>
  </w:style>
  <w:style w:type="paragraph" w:customStyle="1" w:styleId="3F05EB34997048E6909987BCBE88986B">
    <w:name w:val="3F05EB34997048E6909987BCBE88986B"/>
  </w:style>
  <w:style w:type="paragraph" w:customStyle="1" w:styleId="6F15FB016CB246F28C5689EF66F6E3F5">
    <w:name w:val="6F15FB016CB246F28C5689EF66F6E3F5"/>
  </w:style>
  <w:style w:type="paragraph" w:customStyle="1" w:styleId="C8267E90638B447CB323985AD78261C4">
    <w:name w:val="C8267E90638B447CB323985AD78261C4"/>
  </w:style>
  <w:style w:type="paragraph" w:customStyle="1" w:styleId="2D65678BF1D046C1A7BADC0AC7043733">
    <w:name w:val="2D65678BF1D046C1A7BADC0AC7043733"/>
  </w:style>
  <w:style w:type="paragraph" w:customStyle="1" w:styleId="97D5A41E0F5946C089830E48B287BEF0">
    <w:name w:val="97D5A41E0F5946C089830E48B287BEF0"/>
  </w:style>
  <w:style w:type="paragraph" w:customStyle="1" w:styleId="FE3A2F1B4FBB4B458FBCBE0A658458D0">
    <w:name w:val="FE3A2F1B4FBB4B458FBCBE0A658458D0"/>
  </w:style>
  <w:style w:type="paragraph" w:customStyle="1" w:styleId="4720AD5A6C30472AAB66C18595CB9096">
    <w:name w:val="4720AD5A6C30472AAB66C18595CB9096"/>
  </w:style>
  <w:style w:type="paragraph" w:customStyle="1" w:styleId="238AC03134434A939678722A6F00B8D8">
    <w:name w:val="238AC03134434A939678722A6F00B8D8"/>
  </w:style>
  <w:style w:type="paragraph" w:customStyle="1" w:styleId="5D0D17FF711B43CBA5B7AEEC6932FBE5">
    <w:name w:val="5D0D17FF711B43CBA5B7AEEC6932FBE5"/>
  </w:style>
  <w:style w:type="paragraph" w:customStyle="1" w:styleId="3A629137672345E080A5E9F20E61BBA8">
    <w:name w:val="3A629137672345E080A5E9F20E61BBA8"/>
  </w:style>
  <w:style w:type="paragraph" w:customStyle="1" w:styleId="BB99C404399546C7B78B26EB8379CA80">
    <w:name w:val="BB99C404399546C7B78B26EB8379CA80"/>
  </w:style>
  <w:style w:type="paragraph" w:customStyle="1" w:styleId="20691AFE56DA48219134D10FFFFE319C">
    <w:name w:val="20691AFE56DA48219134D10FFFFE319C"/>
  </w:style>
  <w:style w:type="paragraph" w:customStyle="1" w:styleId="31B4B598EA7D4367A7A7E21AA9A8C1C1">
    <w:name w:val="31B4B598EA7D4367A7A7E21AA9A8C1C1"/>
  </w:style>
  <w:style w:type="paragraph" w:customStyle="1" w:styleId="8B872C5A8A944267A62E6BD48110A12D">
    <w:name w:val="8B872C5A8A944267A62E6BD48110A12D"/>
  </w:style>
  <w:style w:type="paragraph" w:customStyle="1" w:styleId="A5BA79AD435B4C0EBBA232EC35E80B52">
    <w:name w:val="A5BA79AD435B4C0EBBA232EC35E80B52"/>
  </w:style>
  <w:style w:type="paragraph" w:customStyle="1" w:styleId="2765E2BCEA594BF784700677146E6D7B">
    <w:name w:val="2765E2BCEA594BF784700677146E6D7B"/>
  </w:style>
  <w:style w:type="paragraph" w:customStyle="1" w:styleId="EF192C3C724C4976BB6DB5B8066DCE30">
    <w:name w:val="EF192C3C724C4976BB6DB5B8066DCE30"/>
  </w:style>
  <w:style w:type="paragraph" w:customStyle="1" w:styleId="724807B9704F48DFB9FD822F2A2EAF59">
    <w:name w:val="724807B9704F48DFB9FD822F2A2EAF59"/>
  </w:style>
  <w:style w:type="paragraph" w:customStyle="1" w:styleId="266B5605D45646E0ABD3D3DCD0273049">
    <w:name w:val="266B5605D45646E0ABD3D3DCD0273049"/>
  </w:style>
  <w:style w:type="paragraph" w:customStyle="1" w:styleId="E91AB63898B64D43A2E566F664B73E2C">
    <w:name w:val="E91AB63898B64D43A2E566F664B73E2C"/>
    <w:rsid w:val="00AC228B"/>
    <w:pPr>
      <w:spacing w:after="160" w:line="259" w:lineRule="auto"/>
    </w:pPr>
  </w:style>
  <w:style w:type="paragraph" w:customStyle="1" w:styleId="31D30399904C492AA7A56890C1C6E062">
    <w:name w:val="31D30399904C492AA7A56890C1C6E062"/>
    <w:rsid w:val="00AC228B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7A0F45DC94604B0EEE2716E8E87D0">
    <w:name w:val="99F7A0F45DC94604B0EEE2716E8E87D0"/>
  </w:style>
  <w:style w:type="paragraph" w:customStyle="1" w:styleId="E45A26E7420248A18457988A0D40C963">
    <w:name w:val="E45A26E7420248A18457988A0D40C963"/>
  </w:style>
  <w:style w:type="paragraph" w:customStyle="1" w:styleId="B587E3A159694E6888513814C5712C6A">
    <w:name w:val="B587E3A159694E6888513814C5712C6A"/>
  </w:style>
  <w:style w:type="paragraph" w:customStyle="1" w:styleId="3608A8FC320A49F98B14E8F32D22B849">
    <w:name w:val="3608A8FC320A49F98B14E8F32D22B849"/>
  </w:style>
  <w:style w:type="paragraph" w:customStyle="1" w:styleId="D1A7747AAEDF44678BC6ED843E10F240">
    <w:name w:val="D1A7747AAEDF44678BC6ED843E10F240"/>
  </w:style>
  <w:style w:type="paragraph" w:customStyle="1" w:styleId="A38EED4F30554AE29D8D7D208A69C940">
    <w:name w:val="A38EED4F30554AE29D8D7D208A69C940"/>
  </w:style>
  <w:style w:type="paragraph" w:customStyle="1" w:styleId="7BB8CF5E690244F099AD2535AA786862">
    <w:name w:val="7BB8CF5E690244F099AD2535AA786862"/>
  </w:style>
  <w:style w:type="paragraph" w:customStyle="1" w:styleId="DEE55DA0C77A4D799C8F8172756DCA85">
    <w:name w:val="DEE55DA0C77A4D799C8F8172756DCA85"/>
  </w:style>
  <w:style w:type="character" w:styleId="PlaceholderText">
    <w:name w:val="Placeholder Text"/>
    <w:basedOn w:val="DefaultParagraphFont"/>
    <w:uiPriority w:val="99"/>
    <w:unhideWhenUsed/>
    <w:rsid w:val="00AC228B"/>
    <w:rPr>
      <w:color w:val="808080"/>
    </w:rPr>
  </w:style>
  <w:style w:type="paragraph" w:customStyle="1" w:styleId="5FFF5481565744E2AFCEDCCFB1C96E5E">
    <w:name w:val="5FFF5481565744E2AFCEDCCFB1C96E5E"/>
  </w:style>
  <w:style w:type="paragraph" w:customStyle="1" w:styleId="A0A9EC8E1A0B4F6383C8A6970407D1FD">
    <w:name w:val="A0A9EC8E1A0B4F6383C8A6970407D1FD"/>
  </w:style>
  <w:style w:type="paragraph" w:customStyle="1" w:styleId="FB9D4247C86649249FBF329470219D97">
    <w:name w:val="FB9D4247C86649249FBF329470219D97"/>
  </w:style>
  <w:style w:type="paragraph" w:customStyle="1" w:styleId="93C07CA61C374F5EA60D0D89DF680895">
    <w:name w:val="93C07CA61C374F5EA60D0D89DF680895"/>
  </w:style>
  <w:style w:type="paragraph" w:customStyle="1" w:styleId="9D28B9591364442094D0E11D26277689">
    <w:name w:val="9D28B9591364442094D0E11D26277689"/>
  </w:style>
  <w:style w:type="paragraph" w:customStyle="1" w:styleId="4E47BEAA836F4774A7292CBD5549FAF1">
    <w:name w:val="4E47BEAA836F4774A7292CBD5549FAF1"/>
  </w:style>
  <w:style w:type="paragraph" w:customStyle="1" w:styleId="635D53DE3ABA47059FD676217D577543">
    <w:name w:val="635D53DE3ABA47059FD676217D577543"/>
  </w:style>
  <w:style w:type="paragraph" w:customStyle="1" w:styleId="CC77D70D243044FEB5E358645151D84E">
    <w:name w:val="CC77D70D243044FEB5E358645151D84E"/>
  </w:style>
  <w:style w:type="paragraph" w:customStyle="1" w:styleId="A1504A5A1B7846AB895FE20DFC668B21">
    <w:name w:val="A1504A5A1B7846AB895FE20DFC668B21"/>
  </w:style>
  <w:style w:type="paragraph" w:customStyle="1" w:styleId="C3CC87CBD9364DB9B5258A8929C9B7CE">
    <w:name w:val="C3CC87CBD9364DB9B5258A8929C9B7CE"/>
  </w:style>
  <w:style w:type="paragraph" w:customStyle="1" w:styleId="9DE6BC7CDA624C81A8D5C0D96B0495A8">
    <w:name w:val="9DE6BC7CDA624C81A8D5C0D96B0495A8"/>
  </w:style>
  <w:style w:type="paragraph" w:customStyle="1" w:styleId="0CDDF7E7B8704FB6A105CD5579EA328F">
    <w:name w:val="0CDDF7E7B8704FB6A105CD5579EA328F"/>
  </w:style>
  <w:style w:type="paragraph" w:customStyle="1" w:styleId="0C771F096A044C32BDD532DE64762FAE">
    <w:name w:val="0C771F096A044C32BDD532DE64762FAE"/>
  </w:style>
  <w:style w:type="paragraph" w:customStyle="1" w:styleId="6A13477D824F45FDB5D723BA052D1A49">
    <w:name w:val="6A13477D824F45FDB5D723BA052D1A49"/>
  </w:style>
  <w:style w:type="paragraph" w:customStyle="1" w:styleId="560FB960E349429FBEE2AE1AE37B953F">
    <w:name w:val="560FB960E349429FBEE2AE1AE37B953F"/>
  </w:style>
  <w:style w:type="paragraph" w:customStyle="1" w:styleId="9C9A1E19119342CF9DE6B38DCA8D03F6">
    <w:name w:val="9C9A1E19119342CF9DE6B38DCA8D03F6"/>
  </w:style>
  <w:style w:type="paragraph" w:customStyle="1" w:styleId="3F05EB34997048E6909987BCBE88986B">
    <w:name w:val="3F05EB34997048E6909987BCBE88986B"/>
  </w:style>
  <w:style w:type="paragraph" w:customStyle="1" w:styleId="6F15FB016CB246F28C5689EF66F6E3F5">
    <w:name w:val="6F15FB016CB246F28C5689EF66F6E3F5"/>
  </w:style>
  <w:style w:type="paragraph" w:customStyle="1" w:styleId="C8267E90638B447CB323985AD78261C4">
    <w:name w:val="C8267E90638B447CB323985AD78261C4"/>
  </w:style>
  <w:style w:type="paragraph" w:customStyle="1" w:styleId="2D65678BF1D046C1A7BADC0AC7043733">
    <w:name w:val="2D65678BF1D046C1A7BADC0AC7043733"/>
  </w:style>
  <w:style w:type="paragraph" w:customStyle="1" w:styleId="97D5A41E0F5946C089830E48B287BEF0">
    <w:name w:val="97D5A41E0F5946C089830E48B287BEF0"/>
  </w:style>
  <w:style w:type="paragraph" w:customStyle="1" w:styleId="FE3A2F1B4FBB4B458FBCBE0A658458D0">
    <w:name w:val="FE3A2F1B4FBB4B458FBCBE0A658458D0"/>
  </w:style>
  <w:style w:type="paragraph" w:customStyle="1" w:styleId="4720AD5A6C30472AAB66C18595CB9096">
    <w:name w:val="4720AD5A6C30472AAB66C18595CB9096"/>
  </w:style>
  <w:style w:type="paragraph" w:customStyle="1" w:styleId="238AC03134434A939678722A6F00B8D8">
    <w:name w:val="238AC03134434A939678722A6F00B8D8"/>
  </w:style>
  <w:style w:type="paragraph" w:customStyle="1" w:styleId="5D0D17FF711B43CBA5B7AEEC6932FBE5">
    <w:name w:val="5D0D17FF711B43CBA5B7AEEC6932FBE5"/>
  </w:style>
  <w:style w:type="paragraph" w:customStyle="1" w:styleId="3A629137672345E080A5E9F20E61BBA8">
    <w:name w:val="3A629137672345E080A5E9F20E61BBA8"/>
  </w:style>
  <w:style w:type="paragraph" w:customStyle="1" w:styleId="BB99C404399546C7B78B26EB8379CA80">
    <w:name w:val="BB99C404399546C7B78B26EB8379CA80"/>
  </w:style>
  <w:style w:type="paragraph" w:customStyle="1" w:styleId="20691AFE56DA48219134D10FFFFE319C">
    <w:name w:val="20691AFE56DA48219134D10FFFFE319C"/>
  </w:style>
  <w:style w:type="paragraph" w:customStyle="1" w:styleId="31B4B598EA7D4367A7A7E21AA9A8C1C1">
    <w:name w:val="31B4B598EA7D4367A7A7E21AA9A8C1C1"/>
  </w:style>
  <w:style w:type="paragraph" w:customStyle="1" w:styleId="8B872C5A8A944267A62E6BD48110A12D">
    <w:name w:val="8B872C5A8A944267A62E6BD48110A12D"/>
  </w:style>
  <w:style w:type="paragraph" w:customStyle="1" w:styleId="A5BA79AD435B4C0EBBA232EC35E80B52">
    <w:name w:val="A5BA79AD435B4C0EBBA232EC35E80B52"/>
  </w:style>
  <w:style w:type="paragraph" w:customStyle="1" w:styleId="2765E2BCEA594BF784700677146E6D7B">
    <w:name w:val="2765E2BCEA594BF784700677146E6D7B"/>
  </w:style>
  <w:style w:type="paragraph" w:customStyle="1" w:styleId="EF192C3C724C4976BB6DB5B8066DCE30">
    <w:name w:val="EF192C3C724C4976BB6DB5B8066DCE30"/>
  </w:style>
  <w:style w:type="paragraph" w:customStyle="1" w:styleId="724807B9704F48DFB9FD822F2A2EAF59">
    <w:name w:val="724807B9704F48DFB9FD822F2A2EAF59"/>
  </w:style>
  <w:style w:type="paragraph" w:customStyle="1" w:styleId="266B5605D45646E0ABD3D3DCD0273049">
    <w:name w:val="266B5605D45646E0ABD3D3DCD0273049"/>
  </w:style>
  <w:style w:type="paragraph" w:customStyle="1" w:styleId="E91AB63898B64D43A2E566F664B73E2C">
    <w:name w:val="E91AB63898B64D43A2E566F664B73E2C"/>
    <w:rsid w:val="00AC228B"/>
    <w:pPr>
      <w:spacing w:after="160" w:line="259" w:lineRule="auto"/>
    </w:pPr>
  </w:style>
  <w:style w:type="paragraph" w:customStyle="1" w:styleId="31D30399904C492AA7A56890C1C6E062">
    <w:name w:val="31D30399904C492AA7A56890C1C6E062"/>
    <w:rsid w:val="00AC22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13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>Convergys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Peter Larson</dc:creator>
  <cp:lastModifiedBy>peter larson</cp:lastModifiedBy>
  <cp:revision>6</cp:revision>
  <cp:lastPrinted>2006-08-01T17:47:00Z</cp:lastPrinted>
  <dcterms:created xsi:type="dcterms:W3CDTF">2015-11-05T18:17:00Z</dcterms:created>
  <dcterms:modified xsi:type="dcterms:W3CDTF">2015-11-11T20:34:00Z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