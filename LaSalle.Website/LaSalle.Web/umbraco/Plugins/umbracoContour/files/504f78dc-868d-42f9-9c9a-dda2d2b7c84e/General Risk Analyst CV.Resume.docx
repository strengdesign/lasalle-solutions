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51" w:rsidRDefault="00500351" w:rsidP="00500351">
      <w:pPr>
        <w:rPr>
          <w:color w:val="000000" w:themeColor="text1"/>
          <w:sz w:val="24"/>
          <w:szCs w:val="24"/>
        </w:rPr>
      </w:pPr>
    </w:p>
    <w:p w:rsidR="00500351" w:rsidRDefault="00500351" w:rsidP="00500351">
      <w:pPr>
        <w:rPr>
          <w:color w:val="000000" w:themeColor="text1"/>
          <w:sz w:val="24"/>
          <w:szCs w:val="24"/>
        </w:rPr>
      </w:pPr>
    </w:p>
    <w:p w:rsidR="00500351" w:rsidRDefault="00500351" w:rsidP="00500351">
      <w:pPr>
        <w:rPr>
          <w:color w:val="000000" w:themeColor="text1"/>
          <w:sz w:val="24"/>
          <w:szCs w:val="24"/>
        </w:rPr>
      </w:pPr>
    </w:p>
    <w:p w:rsidR="00500351" w:rsidRPr="00500351" w:rsidRDefault="00500351" w:rsidP="005003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October 29</w:t>
      </w:r>
      <w:r w:rsidRPr="00500351">
        <w:rPr>
          <w:color w:val="000000" w:themeColor="text1"/>
          <w:sz w:val="24"/>
          <w:szCs w:val="24"/>
        </w:rPr>
        <w:t>, 2015</w:t>
      </w:r>
    </w:p>
    <w:p w:rsidR="00500351" w:rsidRPr="00500351" w:rsidRDefault="00500351" w:rsidP="00500351">
      <w:pPr>
        <w:rPr>
          <w:color w:val="000000" w:themeColor="text1"/>
          <w:sz w:val="24"/>
          <w:szCs w:val="24"/>
        </w:rPr>
      </w:pPr>
      <w:r w:rsidRPr="00500351">
        <w:rPr>
          <w:color w:val="000000" w:themeColor="text1"/>
          <w:sz w:val="24"/>
          <w:szCs w:val="24"/>
        </w:rPr>
        <w:t>Dear Hiring Manager,</w:t>
      </w:r>
    </w:p>
    <w:p w:rsidR="00500351" w:rsidRPr="00500351" w:rsidRDefault="00500351" w:rsidP="00500351">
      <w:pPr>
        <w:rPr>
          <w:color w:val="000000" w:themeColor="text1"/>
          <w:sz w:val="24"/>
          <w:szCs w:val="24"/>
        </w:rPr>
      </w:pPr>
      <w:r w:rsidRPr="00500351">
        <w:rPr>
          <w:color w:val="000000" w:themeColor="text1"/>
          <w:sz w:val="24"/>
          <w:szCs w:val="24"/>
        </w:rPr>
        <w:tab/>
        <w:t xml:space="preserve">Please consider my application for the position available in your office.  As a recent May 2015 graduate from the University of West Florida in Pensacola, I have earned a Bachelor’s degree in Mathematics &amp; Statistics with a minor in Finance.  I chose this major and minor because my career goal is to work in the Risk Analysis field.  My long term goal is to be in Risk Management and I plan on obtaining my Master’s degree to pursue this opportunity in the future.  I would be a great asset to your firm for my self-discipline, commitment, dedication, and determination.  I maintained full employment throughout college to provide for myself while earning a 3.4 GPA.  I worked as Trainer/Server for a multi-million dollar company for over 9 years.  My commitment and determination in life surpasses most. </w:t>
      </w:r>
    </w:p>
    <w:p w:rsidR="00500351" w:rsidRPr="00500351" w:rsidRDefault="00500351" w:rsidP="00500351">
      <w:pPr>
        <w:rPr>
          <w:color w:val="000000" w:themeColor="text1"/>
          <w:sz w:val="24"/>
          <w:szCs w:val="24"/>
        </w:rPr>
      </w:pPr>
      <w:r w:rsidRPr="00500351">
        <w:rPr>
          <w:color w:val="000000" w:themeColor="text1"/>
          <w:sz w:val="24"/>
          <w:szCs w:val="24"/>
        </w:rPr>
        <w:tab/>
        <w:t xml:space="preserve">My upper-level college career has greatly prepared me for this position.  Working with statistical software creates a very meticulous individual.  Along with coding and programming massive amounts of data, I further analyzed research and presented conclusions to peers and administrators.  I have further experience modeling Financial Mathematics using Probability concepts involving:  assessing risk, expected returns, predicting future expected values, expected premiums, and survival rates.  I dedicated my </w:t>
      </w:r>
      <w:proofErr w:type="spellStart"/>
      <w:r w:rsidRPr="00500351">
        <w:rPr>
          <w:color w:val="000000" w:themeColor="text1"/>
          <w:sz w:val="24"/>
          <w:szCs w:val="24"/>
        </w:rPr>
        <w:t>Proseminar</w:t>
      </w:r>
      <w:proofErr w:type="spellEnd"/>
      <w:r w:rsidRPr="00500351">
        <w:rPr>
          <w:color w:val="000000" w:themeColor="text1"/>
          <w:sz w:val="24"/>
          <w:szCs w:val="24"/>
        </w:rPr>
        <w:t xml:space="preserve"> senior project to understanding the fundamentals of Actuarial Mathematics and presented my work to the Mathematics Committee and President of UWF.  Also working as a personal tutor gave me great experience with the ability to explain and demonstrate concepts in an easy to understand manner allowing those struggling the ability to succeed.  </w:t>
      </w:r>
    </w:p>
    <w:p w:rsidR="00500351" w:rsidRPr="00661F3A" w:rsidRDefault="00500351" w:rsidP="00500351">
      <w:r w:rsidRPr="00500351">
        <w:rPr>
          <w:color w:val="000000" w:themeColor="text1"/>
          <w:sz w:val="24"/>
          <w:szCs w:val="24"/>
        </w:rPr>
        <w:tab/>
        <w:t>My resume includes documentation to support my cover letter as well as projects and work that have provided me experience.  I am available for interview at your earliest convenience.  Thank you for your time and consideration to my application.</w:t>
      </w:r>
    </w:p>
    <w:p w:rsidR="00500351" w:rsidRPr="00661F3A" w:rsidRDefault="00500351" w:rsidP="00500351"/>
    <w:p w:rsidR="00500351" w:rsidRDefault="00500351" w:rsidP="00500351">
      <w:pPr>
        <w:pStyle w:val="Title"/>
      </w:pPr>
    </w:p>
    <w:p w:rsidR="00500351" w:rsidRDefault="00500351" w:rsidP="00500351">
      <w:pPr>
        <w:pStyle w:val="Title"/>
      </w:pPr>
    </w:p>
    <w:p w:rsidR="00500351" w:rsidRDefault="00500351" w:rsidP="00500351">
      <w:pPr>
        <w:pStyle w:val="Title"/>
      </w:pPr>
    </w:p>
    <w:p w:rsidR="00FF5E26" w:rsidRDefault="003846F6" w:rsidP="00500351">
      <w:pPr>
        <w:pStyle w:val="Title"/>
      </w:pPr>
      <w:bookmarkStart w:id="0" w:name="_GoBack"/>
      <w:bookmarkEnd w:id="0"/>
      <w:r>
        <w:lastRenderedPageBreak/>
        <w:t>Laura</w:t>
      </w:r>
      <w:r w:rsidR="00E81DBD">
        <w:t xml:space="preserve"> </w:t>
      </w:r>
      <w:r w:rsidR="00B63E08">
        <w:t>‍‍</w:t>
      </w:r>
      <w:sdt>
        <w:sdtPr>
          <w:alias w:val="Your Name"/>
          <w:tag w:val=""/>
          <w:id w:val="1246310863"/>
          <w:placeholder>
            <w:docPart w:val="5524E8B28F6C40BEA9A7844802B1894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81DBD">
            <w:t>Duncan</w:t>
          </w:r>
        </w:sdtContent>
      </w:sdt>
    </w:p>
    <w:p w:rsidR="00FF5E26" w:rsidRDefault="003A315D">
      <w:sdt>
        <w:sdtPr>
          <w:alias w:val="Address"/>
          <w:tag w:val=""/>
          <w:id w:val="-593780209"/>
          <w:placeholder>
            <w:docPart w:val="674DC68657E74BEEADC6D4C64B03F88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81DBD">
            <w:t>10429 Paisley Rd, Yukon, OK  73099</w:t>
          </w:r>
        </w:sdtContent>
      </w:sdt>
      <w:r w:rsidR="00B63E08">
        <w:t> | </w:t>
      </w:r>
      <w:sdt>
        <w:sdtPr>
          <w:alias w:val="Telephone"/>
          <w:tag w:val=""/>
          <w:id w:val="-1416317146"/>
          <w:placeholder>
            <w:docPart w:val="66B8241FFDC54AAFB7F3F58363E83D5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81DBD">
            <w:t>(850)240-6948</w:t>
          </w:r>
        </w:sdtContent>
      </w:sdt>
      <w:r w:rsidR="00B63E08">
        <w:t> | </w:t>
      </w:r>
      <w:sdt>
        <w:sdtPr>
          <w:alias w:val="Email"/>
          <w:tag w:val=""/>
          <w:id w:val="-391963670"/>
          <w:placeholder>
            <w:docPart w:val="6F06265EE1174F55A40D10CECD9412D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81DBD">
            <w:t>ldd9@students.uwf.edu</w:t>
          </w:r>
          <w:r w:rsidR="009260BF">
            <w:t xml:space="preserve"> | U.S citizen</w:t>
          </w:r>
        </w:sdtContent>
      </w:sdt>
    </w:p>
    <w:p w:rsidR="00FF5E26" w:rsidRDefault="00B63E08">
      <w:pPr>
        <w:pStyle w:val="SectionHeading"/>
        <w:spacing w:before="720"/>
      </w:pPr>
      <w:r>
        <w:t>Objective</w:t>
      </w:r>
    </w:p>
    <w:p w:rsidR="00823B47" w:rsidRPr="0070292B" w:rsidRDefault="000A1740" w:rsidP="00823B47">
      <w:pPr>
        <w:pStyle w:val="ListBullet"/>
      </w:pPr>
      <w:r>
        <w:t>To o</w:t>
      </w:r>
      <w:r w:rsidR="00E81DBD">
        <w:t xml:space="preserve">btain </w:t>
      </w:r>
      <w:r w:rsidR="003E62FA">
        <w:t>a</w:t>
      </w:r>
      <w:r>
        <w:t xml:space="preserve"> </w:t>
      </w:r>
      <w:r w:rsidR="00664826">
        <w:t>position as a Risk Analyst</w:t>
      </w:r>
    </w:p>
    <w:p w:rsidR="00FF5E26" w:rsidRDefault="00B63E08">
      <w:pPr>
        <w:pStyle w:val="SectionHeading"/>
      </w:pPr>
      <w:r>
        <w:t>Education</w:t>
      </w:r>
    </w:p>
    <w:p w:rsidR="008335F6" w:rsidRDefault="0097277C" w:rsidP="0097277C">
      <w:pPr>
        <w:pStyle w:val="Subsection"/>
        <w:spacing w:before="100"/>
      </w:pPr>
      <w:r>
        <w:t>Bachelor of science | 05-02-2</w:t>
      </w:r>
      <w:r w:rsidR="003E62FA">
        <w:t>015 | University of west fLorida</w:t>
      </w:r>
    </w:p>
    <w:p w:rsidR="0097277C" w:rsidRDefault="0097277C" w:rsidP="0097277C">
      <w:pPr>
        <w:pStyle w:val="ListBullet"/>
      </w:pPr>
      <w:r>
        <w:t>Major: Mathematics and Statistics</w:t>
      </w:r>
    </w:p>
    <w:p w:rsidR="0097277C" w:rsidRDefault="0097277C" w:rsidP="0097277C">
      <w:pPr>
        <w:pStyle w:val="ListBullet"/>
      </w:pPr>
      <w:r>
        <w:t>Minor: Finance</w:t>
      </w:r>
    </w:p>
    <w:p w:rsidR="008335F6" w:rsidRDefault="0097277C" w:rsidP="008335F6">
      <w:pPr>
        <w:pStyle w:val="ListBullet"/>
      </w:pPr>
      <w:r>
        <w:t>Rel</w:t>
      </w:r>
      <w:r w:rsidR="00816641">
        <w:t>ated Coursework:  Applied Statistics</w:t>
      </w:r>
      <w:r w:rsidR="00834567">
        <w:t xml:space="preserve"> with SAS</w:t>
      </w:r>
      <w:r w:rsidR="00816641">
        <w:t>, Biostatistics</w:t>
      </w:r>
      <w:r w:rsidR="00834567">
        <w:t xml:space="preserve"> with SAS</w:t>
      </w:r>
      <w:r w:rsidR="00816641">
        <w:t>, Math Stats I and II, Advanced Calculus, Abstract Algebra</w:t>
      </w:r>
      <w:r w:rsidR="006F7CA9">
        <w:t>, Managerial Finance, Principle and Theory of Managerial Finance, Investments, Markets &amp; Institutions</w:t>
      </w:r>
    </w:p>
    <w:p w:rsidR="00FF5E26" w:rsidRDefault="0032262C">
      <w:pPr>
        <w:pStyle w:val="Subsection"/>
        <w:spacing w:before="100"/>
      </w:pPr>
      <w:r>
        <w:t>Associates of arts</w:t>
      </w:r>
      <w:r w:rsidR="00B63E08">
        <w:t> | </w:t>
      </w:r>
      <w:r w:rsidR="0097277C">
        <w:t>05-06-201</w:t>
      </w:r>
      <w:r>
        <w:t>1</w:t>
      </w:r>
      <w:r w:rsidR="00B63E08">
        <w:t> | </w:t>
      </w:r>
      <w:r w:rsidR="0097277C">
        <w:t>Northwest florida state college</w:t>
      </w:r>
    </w:p>
    <w:p w:rsidR="00B55644" w:rsidRPr="00BD29C3" w:rsidRDefault="0032262C" w:rsidP="00044DFC">
      <w:pPr>
        <w:pStyle w:val="ListBullet"/>
      </w:pPr>
      <w:r>
        <w:t>Related Coursework:  Programming C</w:t>
      </w:r>
      <w:r w:rsidR="00BD29C3">
        <w:t>++</w:t>
      </w:r>
      <w:r w:rsidR="00816641">
        <w:t>, Calculus I, II, and III, Physics</w:t>
      </w:r>
      <w:r w:rsidR="008335F6">
        <w:t xml:space="preserve"> </w:t>
      </w:r>
      <w:r w:rsidR="00816641">
        <w:t>I and II</w:t>
      </w:r>
      <w:r w:rsidR="008335F6">
        <w:t xml:space="preserve"> with lab</w:t>
      </w:r>
      <w:r w:rsidR="00FC666A">
        <w:t>s</w:t>
      </w:r>
      <w:r w:rsidR="00816641">
        <w:t>, American Sign Language I and II</w:t>
      </w:r>
    </w:p>
    <w:p w:rsidR="006F7CA9" w:rsidRDefault="006F7CA9" w:rsidP="006F7CA9">
      <w:pPr>
        <w:pStyle w:val="SectionHeading"/>
      </w:pPr>
      <w:r>
        <w:t>Specialized Skills</w:t>
      </w:r>
    </w:p>
    <w:p w:rsidR="006F7CA9" w:rsidRDefault="006F7CA9" w:rsidP="006F7CA9">
      <w:pPr>
        <w:pStyle w:val="ListBullet"/>
      </w:pPr>
      <w:r>
        <w:t>SAS research project to determine if a gender bias exists in mandatory state math exams from elementary to high school students. Complete analysis included conducting research, compiling data into SAS, and modeling data using a Two-Way ANOVA to reach a supported conclusion</w:t>
      </w:r>
    </w:p>
    <w:p w:rsidR="006F7CA9" w:rsidRDefault="006F7CA9" w:rsidP="006F7CA9">
      <w:pPr>
        <w:pStyle w:val="ListBullet"/>
      </w:pPr>
      <w:r>
        <w:t>SAS research project predicting calories of cereals based on stated nutritional facts using Multiple Linear Regression.  Complete analysis conducting research, compiling data in SAS, and analysis to create a reliable linear model</w:t>
      </w:r>
    </w:p>
    <w:p w:rsidR="006F7CA9" w:rsidRDefault="006F7CA9" w:rsidP="006F7CA9">
      <w:pPr>
        <w:pStyle w:val="ListBullet"/>
      </w:pPr>
      <w:r>
        <w:t>Multiple projects using Excel for Financial Mathematics including historical returns, stock returns and beta, time value of money, and investments</w:t>
      </w:r>
    </w:p>
    <w:p w:rsidR="006F7CA9" w:rsidRDefault="006F7CA9" w:rsidP="006F7CA9">
      <w:pPr>
        <w:pStyle w:val="ListBullet"/>
      </w:pPr>
      <w:r w:rsidRPr="006F7CA9">
        <w:t xml:space="preserve">Senior </w:t>
      </w:r>
      <w:proofErr w:type="spellStart"/>
      <w:r w:rsidRPr="006F7CA9">
        <w:t>Proseminar</w:t>
      </w:r>
      <w:proofErr w:type="spellEnd"/>
      <w:r w:rsidRPr="006F7CA9">
        <w:t xml:space="preserve">:  </w:t>
      </w:r>
      <w:r w:rsidRPr="006F7CA9">
        <w:rPr>
          <w:u w:val="single"/>
        </w:rPr>
        <w:t>Analysis of Actuarial Mathematics</w:t>
      </w:r>
      <w:r w:rsidRPr="006F7CA9">
        <w:t xml:space="preserve"> including Prezi presentation delivered to Mathematics Department, Committee Board, and President of the University </w:t>
      </w:r>
    </w:p>
    <w:p w:rsidR="00FF5E26" w:rsidRDefault="006F7CA9">
      <w:pPr>
        <w:pStyle w:val="SectionHeading"/>
      </w:pPr>
      <w:r>
        <w:t>E</w:t>
      </w:r>
      <w:r w:rsidR="00B63E08">
        <w:t>xperience</w:t>
      </w:r>
    </w:p>
    <w:p w:rsidR="00FF5E26" w:rsidRDefault="00EA3B9A">
      <w:pPr>
        <w:pStyle w:val="Subsection"/>
        <w:spacing w:before="100"/>
      </w:pPr>
      <w:r>
        <w:t>server</w:t>
      </w:r>
      <w:r w:rsidR="00B63E08">
        <w:t> | </w:t>
      </w:r>
      <w:r>
        <w:t>The crab trap</w:t>
      </w:r>
      <w:r w:rsidR="00B63E08">
        <w:t> | </w:t>
      </w:r>
      <w:r>
        <w:t>02/2014-04/2015</w:t>
      </w:r>
    </w:p>
    <w:p w:rsidR="00FF5E26" w:rsidRDefault="00EA3B9A">
      <w:pPr>
        <w:pStyle w:val="ListBullet"/>
      </w:pPr>
      <w:r>
        <w:t>Providing courteous service in a timely manner under high temperature(outside) and high stress conditions</w:t>
      </w:r>
    </w:p>
    <w:p w:rsidR="009260BF" w:rsidRDefault="00EA3B9A" w:rsidP="006650F6">
      <w:pPr>
        <w:pStyle w:val="ListBullet"/>
      </w:pPr>
      <w:r>
        <w:t>Averaged $1400 in sales per night with a $15/person average</w:t>
      </w:r>
      <w:r w:rsidR="006F7CA9">
        <w:t xml:space="preserve"> a</w:t>
      </w:r>
      <w:r w:rsidR="009260BF">
        <w:t>verage</w:t>
      </w:r>
      <w:r w:rsidR="006F7CA9">
        <w:t>d</w:t>
      </w:r>
      <w:r w:rsidR="009260BF">
        <w:t xml:space="preserve"> 30 hours per week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D41168008AFB4157B681709299157E6C"/>
            </w:placeholder>
            <w15:repeatingSectionItem/>
          </w:sdtPr>
          <w:sdtEndPr/>
          <w:sdtContent>
            <w:p w:rsidR="00FF5E26" w:rsidRDefault="00EA3B9A">
              <w:pPr>
                <w:pStyle w:val="Subsection"/>
              </w:pPr>
              <w:r>
                <w:t>trainer</w:t>
              </w:r>
              <w:r w:rsidR="00B63E08">
                <w:t> | </w:t>
              </w:r>
              <w:r>
                <w:t>fudpuckers bar and grill</w:t>
              </w:r>
              <w:r w:rsidR="00B63E08">
                <w:t> | </w:t>
              </w:r>
              <w:r>
                <w:t>04/2004-11/2013</w:t>
              </w:r>
            </w:p>
            <w:p w:rsidR="00BD29C3" w:rsidRDefault="00BD29C3">
              <w:pPr>
                <w:pStyle w:val="ListBullet"/>
              </w:pPr>
              <w:r>
                <w:t>Trainer for a fast paced multi</w:t>
              </w:r>
              <w:r w:rsidR="00044DFC">
                <w:t>-</w:t>
              </w:r>
              <w:r>
                <w:t>million dollar establishment with capacity seating of 400</w:t>
              </w:r>
            </w:p>
            <w:p w:rsidR="006F7CA9" w:rsidRDefault="00B726CB" w:rsidP="006351D9">
              <w:pPr>
                <w:pStyle w:val="ListBullet"/>
              </w:pPr>
              <w:r>
                <w:t>Create and implement Tr</w:t>
              </w:r>
              <w:r w:rsidR="00044DFC">
                <w:t>aining Program for serving and bartending staff</w:t>
              </w:r>
              <w:r w:rsidR="006F7CA9">
                <w:t xml:space="preserve"> as well hiring qualifications</w:t>
              </w:r>
            </w:p>
            <w:p w:rsidR="00BD29C3" w:rsidRDefault="00EA3B9A">
              <w:pPr>
                <w:pStyle w:val="ListBullet"/>
              </w:pPr>
              <w:r>
                <w:t>Responsible for leading, training, and ch</w:t>
              </w:r>
              <w:r w:rsidR="00D255B8">
                <w:t>ecking out 20</w:t>
              </w:r>
              <w:r w:rsidR="009260BF">
                <w:t xml:space="preserve"> servers nightly</w:t>
              </w:r>
            </w:p>
            <w:p w:rsidR="00044DFC" w:rsidRDefault="00044DFC">
              <w:pPr>
                <w:pStyle w:val="ListBullet"/>
              </w:pPr>
              <w:r>
                <w:t>Responsible for front of the house duties and completeness of duties by staff</w:t>
              </w:r>
            </w:p>
            <w:p w:rsidR="00044DFC" w:rsidRDefault="00044DFC">
              <w:pPr>
                <w:pStyle w:val="ListBullet"/>
              </w:pPr>
              <w:r>
                <w:t>Great experience helping everyone work together to achieve proper and efficient work flow</w:t>
              </w:r>
            </w:p>
            <w:p w:rsidR="00044DFC" w:rsidRDefault="00044DFC">
              <w:pPr>
                <w:pStyle w:val="ListBullet"/>
              </w:pPr>
              <w:r>
                <w:t>Balancing banks, taking and organizing tips for employees</w:t>
              </w:r>
            </w:p>
            <w:p w:rsidR="00FF5E26" w:rsidRDefault="00BD29C3" w:rsidP="00D960CE">
              <w:pPr>
                <w:pStyle w:val="ListBullet"/>
              </w:pPr>
              <w:r>
                <w:t>Among leading a crew, I sold an average $1500 nig</w:t>
              </w:r>
              <w:r w:rsidR="009260BF">
                <w:t>htly with a $13/person average</w:t>
              </w:r>
              <w:r>
                <w:t xml:space="preserve"> </w:t>
              </w:r>
              <w:r w:rsidR="00B726CB">
                <w:t>and a</w:t>
              </w:r>
              <w:r w:rsidR="009260BF">
                <w:t>verage</w:t>
              </w:r>
              <w:r w:rsidR="00B726CB">
                <w:t>d</w:t>
              </w:r>
              <w:r w:rsidR="009260BF">
                <w:t xml:space="preserve"> 30 hours per week</w:t>
              </w:r>
              <w:r>
                <w:t xml:space="preserve"> </w:t>
              </w:r>
            </w:p>
          </w:sdtContent>
        </w:sdt>
      </w:sdtContent>
    </w:sdt>
    <w:sectPr w:rsidR="00FF5E26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15D" w:rsidRDefault="003A315D">
      <w:pPr>
        <w:spacing w:after="0"/>
      </w:pPr>
      <w:r>
        <w:separator/>
      </w:r>
    </w:p>
  </w:endnote>
  <w:endnote w:type="continuationSeparator" w:id="0">
    <w:p w:rsidR="003A315D" w:rsidRDefault="003A31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E26" w:rsidRDefault="00B63E0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035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15D" w:rsidRDefault="003A315D">
      <w:pPr>
        <w:spacing w:after="0"/>
      </w:pPr>
      <w:r>
        <w:separator/>
      </w:r>
    </w:p>
  </w:footnote>
  <w:footnote w:type="continuationSeparator" w:id="0">
    <w:p w:rsidR="003A315D" w:rsidRDefault="003A31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BD"/>
    <w:rsid w:val="00044DFC"/>
    <w:rsid w:val="00095A8C"/>
    <w:rsid w:val="000A1740"/>
    <w:rsid w:val="001D0180"/>
    <w:rsid w:val="00237891"/>
    <w:rsid w:val="002F30F1"/>
    <w:rsid w:val="003225B3"/>
    <w:rsid w:val="0032262C"/>
    <w:rsid w:val="003846F6"/>
    <w:rsid w:val="003A315D"/>
    <w:rsid w:val="003E62FA"/>
    <w:rsid w:val="00403C47"/>
    <w:rsid w:val="0045706B"/>
    <w:rsid w:val="00495B90"/>
    <w:rsid w:val="004F23E4"/>
    <w:rsid w:val="00500351"/>
    <w:rsid w:val="005B3D35"/>
    <w:rsid w:val="006338A9"/>
    <w:rsid w:val="00664826"/>
    <w:rsid w:val="006C7A10"/>
    <w:rsid w:val="006F7CA9"/>
    <w:rsid w:val="0070292B"/>
    <w:rsid w:val="00816641"/>
    <w:rsid w:val="00823B47"/>
    <w:rsid w:val="008335F6"/>
    <w:rsid w:val="00834567"/>
    <w:rsid w:val="008B4162"/>
    <w:rsid w:val="009260BF"/>
    <w:rsid w:val="009342B1"/>
    <w:rsid w:val="0097277C"/>
    <w:rsid w:val="00983DF8"/>
    <w:rsid w:val="009B18AF"/>
    <w:rsid w:val="00B55644"/>
    <w:rsid w:val="00B63E08"/>
    <w:rsid w:val="00B726CB"/>
    <w:rsid w:val="00BC136F"/>
    <w:rsid w:val="00BD29C3"/>
    <w:rsid w:val="00D255B8"/>
    <w:rsid w:val="00DA2AFE"/>
    <w:rsid w:val="00E24FC9"/>
    <w:rsid w:val="00E7657E"/>
    <w:rsid w:val="00E81DBD"/>
    <w:rsid w:val="00E8575F"/>
    <w:rsid w:val="00EA3B9A"/>
    <w:rsid w:val="00FA550C"/>
    <w:rsid w:val="00FC666A"/>
    <w:rsid w:val="00F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0659-3432-4C76-9A09-4A432B63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16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62"/>
    <w:rPr>
      <w:rFonts w:ascii="Segoe UI" w:hAnsi="Segoe UI" w:cs="Segoe UI"/>
      <w:szCs w:val="18"/>
    </w:rPr>
  </w:style>
  <w:style w:type="character" w:styleId="Hyperlink">
    <w:name w:val="Hyperlink"/>
    <w:basedOn w:val="DefaultParagraphFont"/>
    <w:uiPriority w:val="99"/>
    <w:unhideWhenUsed/>
    <w:rsid w:val="00500351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c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24E8B28F6C40BEA9A7844802B18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00BC1-780A-402E-A899-DDCB7A683A50}"/>
      </w:docPartPr>
      <w:docPartBody>
        <w:p w:rsidR="003B5634" w:rsidRDefault="004742F6">
          <w:pPr>
            <w:pStyle w:val="5524E8B28F6C40BEA9A7844802B1894F"/>
          </w:pPr>
          <w:r>
            <w:t>[Your Name]</w:t>
          </w:r>
        </w:p>
      </w:docPartBody>
    </w:docPart>
    <w:docPart>
      <w:docPartPr>
        <w:name w:val="674DC68657E74BEEADC6D4C64B03F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7434-31F2-46DF-92C2-D09158D791A0}"/>
      </w:docPartPr>
      <w:docPartBody>
        <w:p w:rsidR="003B5634" w:rsidRDefault="004742F6">
          <w:pPr>
            <w:pStyle w:val="674DC68657E74BEEADC6D4C64B03F88A"/>
          </w:pPr>
          <w:r>
            <w:t>[Address, City, ST  ZIP Code]</w:t>
          </w:r>
        </w:p>
      </w:docPartBody>
    </w:docPart>
    <w:docPart>
      <w:docPartPr>
        <w:name w:val="66B8241FFDC54AAFB7F3F58363E83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49754-99C3-4BCE-800C-388243E6CD35}"/>
      </w:docPartPr>
      <w:docPartBody>
        <w:p w:rsidR="003B5634" w:rsidRDefault="004742F6">
          <w:pPr>
            <w:pStyle w:val="66B8241FFDC54AAFB7F3F58363E83D56"/>
          </w:pPr>
          <w:r>
            <w:t>[Telephone]</w:t>
          </w:r>
        </w:p>
      </w:docPartBody>
    </w:docPart>
    <w:docPart>
      <w:docPartPr>
        <w:name w:val="6F06265EE1174F55A40D10CECD941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E614-BAD8-4225-9B6D-D69C92543CE9}"/>
      </w:docPartPr>
      <w:docPartBody>
        <w:p w:rsidR="003B5634" w:rsidRDefault="004742F6">
          <w:pPr>
            <w:pStyle w:val="6F06265EE1174F55A40D10CECD9412DF"/>
          </w:pPr>
          <w:r>
            <w:t>[Email]</w:t>
          </w:r>
        </w:p>
      </w:docPartBody>
    </w:docPart>
    <w:docPart>
      <w:docPartPr>
        <w:name w:val="D41168008AFB4157B681709299157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B0D03-4B09-4B33-A275-F5CA53651CB5}"/>
      </w:docPartPr>
      <w:docPartBody>
        <w:p w:rsidR="003B5634" w:rsidRDefault="004742F6">
          <w:pPr>
            <w:pStyle w:val="D41168008AFB4157B681709299157E6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20"/>
    <w:rsid w:val="00023A29"/>
    <w:rsid w:val="00271638"/>
    <w:rsid w:val="00384970"/>
    <w:rsid w:val="003B5634"/>
    <w:rsid w:val="004155F5"/>
    <w:rsid w:val="004742F6"/>
    <w:rsid w:val="00485738"/>
    <w:rsid w:val="005F08CB"/>
    <w:rsid w:val="00600309"/>
    <w:rsid w:val="00613D94"/>
    <w:rsid w:val="00650494"/>
    <w:rsid w:val="0073791E"/>
    <w:rsid w:val="00814112"/>
    <w:rsid w:val="008568AB"/>
    <w:rsid w:val="0093450A"/>
    <w:rsid w:val="00A73936"/>
    <w:rsid w:val="00C23920"/>
    <w:rsid w:val="00CB0042"/>
    <w:rsid w:val="00DB0A35"/>
    <w:rsid w:val="00F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24E8B28F6C40BEA9A7844802B1894F">
    <w:name w:val="5524E8B28F6C40BEA9A7844802B1894F"/>
  </w:style>
  <w:style w:type="paragraph" w:customStyle="1" w:styleId="674DC68657E74BEEADC6D4C64B03F88A">
    <w:name w:val="674DC68657E74BEEADC6D4C64B03F88A"/>
  </w:style>
  <w:style w:type="paragraph" w:customStyle="1" w:styleId="66B8241FFDC54AAFB7F3F58363E83D56">
    <w:name w:val="66B8241FFDC54AAFB7F3F58363E83D56"/>
  </w:style>
  <w:style w:type="paragraph" w:customStyle="1" w:styleId="6F06265EE1174F55A40D10CECD9412DF">
    <w:name w:val="6F06265EE1174F55A40D10CECD9412DF"/>
  </w:style>
  <w:style w:type="paragraph" w:customStyle="1" w:styleId="F73A75BF3442403CB0FCF26AB72FA999">
    <w:name w:val="F73A75BF3442403CB0FCF26AB72FA999"/>
  </w:style>
  <w:style w:type="paragraph" w:customStyle="1" w:styleId="D8AB02C695824C059D7C594FD30349BA">
    <w:name w:val="D8AB02C695824C059D7C594FD30349BA"/>
  </w:style>
  <w:style w:type="paragraph" w:customStyle="1" w:styleId="AE59CF3575AB47D499FD18973F252C88">
    <w:name w:val="AE59CF3575AB47D499FD18973F252C88"/>
  </w:style>
  <w:style w:type="paragraph" w:customStyle="1" w:styleId="9D10C9D283CA4A2AA65EC838397EA0AB">
    <w:name w:val="9D10C9D283CA4A2AA65EC838397EA0AB"/>
  </w:style>
  <w:style w:type="paragraph" w:customStyle="1" w:styleId="04B2FFD280BF4DA4816D87E2EDF355F5">
    <w:name w:val="04B2FFD280BF4DA4816D87E2EDF355F5"/>
  </w:style>
  <w:style w:type="character" w:styleId="PlaceholderText">
    <w:name w:val="Placeholder Text"/>
    <w:basedOn w:val="DefaultParagraphFont"/>
    <w:uiPriority w:val="99"/>
    <w:semiHidden/>
    <w:rsid w:val="00C23920"/>
    <w:rPr>
      <w:color w:val="808080"/>
    </w:rPr>
  </w:style>
  <w:style w:type="paragraph" w:customStyle="1" w:styleId="D41168008AFB4157B681709299157E6C">
    <w:name w:val="D41168008AFB4157B681709299157E6C"/>
  </w:style>
  <w:style w:type="paragraph" w:customStyle="1" w:styleId="89967FBE05FA400986AA81DFCF833F46">
    <w:name w:val="89967FBE05FA400986AA81DFCF833F4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B5F71CA12BC4C47A0CD1B1F840D8939">
    <w:name w:val="8B5F71CA12BC4C47A0CD1B1F840D8939"/>
  </w:style>
  <w:style w:type="paragraph" w:customStyle="1" w:styleId="71729C33E0C94488ACD52210C3B9B35B">
    <w:name w:val="71729C33E0C94488ACD52210C3B9B35B"/>
  </w:style>
  <w:style w:type="paragraph" w:customStyle="1" w:styleId="503CD66B96114B7A95436B66EBCCB32D">
    <w:name w:val="503CD66B96114B7A95436B66EBCCB32D"/>
  </w:style>
  <w:style w:type="paragraph" w:customStyle="1" w:styleId="3DFEF038BB13429C84AE247195560CE2">
    <w:name w:val="3DFEF038BB13429C84AE247195560CE2"/>
  </w:style>
  <w:style w:type="paragraph" w:customStyle="1" w:styleId="57E1C24BD1254E2C953E753A0D1044B1">
    <w:name w:val="57E1C24BD1254E2C953E753A0D1044B1"/>
  </w:style>
  <w:style w:type="paragraph" w:customStyle="1" w:styleId="5C96FC2FBFAD42A0A150498F9F18E8CB">
    <w:name w:val="5C96FC2FBFAD42A0A150498F9F18E8CB"/>
  </w:style>
  <w:style w:type="paragraph" w:customStyle="1" w:styleId="8C70923B793448D3AAC27879EB4FB1A5">
    <w:name w:val="8C70923B793448D3AAC27879EB4FB1A5"/>
  </w:style>
  <w:style w:type="paragraph" w:customStyle="1" w:styleId="C192C9D57089484198FA05EF34050D74">
    <w:name w:val="C192C9D57089484198FA05EF34050D74"/>
    <w:rsid w:val="00C23920"/>
  </w:style>
  <w:style w:type="paragraph" w:customStyle="1" w:styleId="6585245EA46D442DB42C816614E147B0">
    <w:name w:val="6585245EA46D442DB42C816614E147B0"/>
    <w:rsid w:val="00C23920"/>
  </w:style>
  <w:style w:type="paragraph" w:customStyle="1" w:styleId="E4CC049249914E9089C88EE8F1EFEE93">
    <w:name w:val="E4CC049249914E9089C88EE8F1EFEE93"/>
    <w:rsid w:val="00C23920"/>
  </w:style>
  <w:style w:type="paragraph" w:customStyle="1" w:styleId="F5D2A71AD6594EF098606F415A656CFB">
    <w:name w:val="F5D2A71AD6594EF098606F415A656CFB"/>
    <w:rsid w:val="00C23920"/>
  </w:style>
  <w:style w:type="paragraph" w:customStyle="1" w:styleId="27C70F7E7F9B4EF58F43267696EB2EB5">
    <w:name w:val="27C70F7E7F9B4EF58F43267696EB2EB5"/>
    <w:rsid w:val="00C2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10429 Paisley Rd, Yukon, OK  73099</CompanyAddress>
  <CompanyPhone>(850)240-6948</CompanyPhone>
  <CompanyFax/>
  <CompanyEmail>ldd9@students.uwf.edu | U.S citizen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</dc:creator>
  <cp:keywords/>
  <cp:lastModifiedBy>Laura Duncan</cp:lastModifiedBy>
  <cp:revision>2</cp:revision>
  <cp:lastPrinted>2015-09-24T18:17:00Z</cp:lastPrinted>
  <dcterms:created xsi:type="dcterms:W3CDTF">2015-10-29T14:09:00Z</dcterms:created>
  <dcterms:modified xsi:type="dcterms:W3CDTF">2015-10-29T14:09:00Z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